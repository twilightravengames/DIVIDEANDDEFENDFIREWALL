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D081" w14:textId="69763321" w:rsidR="00D24DC5" w:rsidRDefault="009D77C9">
      <w:pPr>
        <w:pStyle w:val="confTitle"/>
      </w:pPr>
      <w:r>
        <w:t>A Divide and Defend Firewall</w:t>
      </w:r>
    </w:p>
    <w:p w14:paraId="6C5FC418"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6CE5F47A"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4CE0E375" w14:textId="04F55FE1"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14:paraId="600CE3B2" w14:textId="50446F25" w:rsidR="009D77C9" w:rsidRDefault="009D77C9" w:rsidP="008C7CAE">
      <w:pPr>
        <w:pStyle w:val="confabstract"/>
        <w:jc w:val="left"/>
      </w:pPr>
      <w:r>
        <w:t xml:space="preserve">This concept of operations details a “Divide and Defend” Firewall. Recently there has been </w:t>
      </w:r>
      <w:r w:rsidR="009A56B4">
        <w:t xml:space="preserve">a </w:t>
      </w:r>
      <w:r>
        <w:t>surge of malware attacks, those attacks typica</w:t>
      </w:r>
      <w:r w:rsidR="009A56B4">
        <w:t>lly being orchestrated through  b</w:t>
      </w:r>
      <w:r>
        <w:t>otnets. Modern enterprise and personal firewalls are not designed by default to handle massive number of attacks at once</w:t>
      </w:r>
      <w:r w:rsidR="009A56B4">
        <w:t xml:space="preserve"> like botnets can incur</w:t>
      </w:r>
      <w:r>
        <w:t>. D&amp;D is designed with that very thought in mind.</w:t>
      </w:r>
    </w:p>
    <w:p w14:paraId="2AC36F65" w14:textId="7CEF106D" w:rsidR="008C7CAE" w:rsidRDefault="008C7CAE" w:rsidP="009D77C9">
      <w:pPr>
        <w:pStyle w:val="confabstract"/>
        <w:jc w:val="left"/>
      </w:pPr>
    </w:p>
    <w:p w14:paraId="7A562EA3" w14:textId="77777777"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14:paraId="37C4E30F" w14:textId="30704A4C" w:rsidR="00A7550D" w:rsidRDefault="001427DF" w:rsidP="00B02183">
      <w:pPr>
        <w:pStyle w:val="Heading1"/>
      </w:pPr>
      <w:r>
        <w:lastRenderedPageBreak/>
        <w:t>introduction</w:t>
      </w:r>
    </w:p>
    <w:p w14:paraId="46F2F72D" w14:textId="77777777" w:rsidR="009D77C9" w:rsidRDefault="009D77C9" w:rsidP="00B02183">
      <w:pPr>
        <w:pStyle w:val="conftext"/>
        <w:rPr>
          <w:sz w:val="24"/>
          <w:szCs w:val="24"/>
        </w:rPr>
      </w:pPr>
      <w:r>
        <w:rPr>
          <w:sz w:val="24"/>
          <w:szCs w:val="24"/>
        </w:rPr>
        <w:t xml:space="preserve">As said in the abstract, botnets have become more and more of a threat. Instead of taking the offense in this situation, I suggest taking a lightweight approach to the botnet problem until the proper authority can be contacted or </w:t>
      </w:r>
    </w:p>
    <w:p w14:paraId="68D0A79E" w14:textId="3580C395" w:rsidR="00DC3153" w:rsidRDefault="009D77C9" w:rsidP="009D77C9">
      <w:pPr>
        <w:pStyle w:val="conftext"/>
        <w:ind w:firstLine="0"/>
        <w:rPr>
          <w:sz w:val="24"/>
          <w:szCs w:val="24"/>
        </w:rPr>
      </w:pPr>
      <w:r>
        <w:rPr>
          <w:sz w:val="24"/>
          <w:szCs w:val="24"/>
        </w:rPr>
        <w:t>the attacks (bot</w:t>
      </w:r>
      <w:r w:rsidR="009A56B4">
        <w:rPr>
          <w:sz w:val="24"/>
          <w:szCs w:val="24"/>
        </w:rPr>
        <w:t>s</w:t>
      </w:r>
      <w:r>
        <w:rPr>
          <w:sz w:val="24"/>
          <w:szCs w:val="24"/>
        </w:rPr>
        <w:t>) are cut off from their ISP, or some other form naturally occurring termination</w:t>
      </w:r>
      <w:r w:rsidR="009A56B4">
        <w:rPr>
          <w:sz w:val="24"/>
          <w:szCs w:val="24"/>
        </w:rPr>
        <w:t>. The lightweight procedures include a divide and conquer, modular, procedure, making</w:t>
      </w:r>
      <w:r>
        <w:rPr>
          <w:sz w:val="24"/>
          <w:szCs w:val="24"/>
        </w:rPr>
        <w:t xml:space="preserve"> the host’s firewall more difficult to crash the firewall.  Also, it allows for a crashed component to be recovered and made up and functional once again.</w:t>
      </w:r>
    </w:p>
    <w:p w14:paraId="27BB57EE" w14:textId="746BA075" w:rsidR="00DC3153" w:rsidRDefault="00666DF6" w:rsidP="00DC3153">
      <w:pPr>
        <w:pStyle w:val="Heading1"/>
      </w:pPr>
      <w:r>
        <w:t xml:space="preserve">feature list and </w:t>
      </w:r>
      <w:r w:rsidR="009D77C9">
        <w:t>ITERATIVE PROPERTIES OF THE D&amp;D FIREWALL</w:t>
      </w:r>
      <w:r>
        <w:t xml:space="preserve"> </w:t>
      </w:r>
    </w:p>
    <w:p w14:paraId="5928FEC8" w14:textId="745F539D" w:rsidR="00DC3153" w:rsidRDefault="009D77C9" w:rsidP="00B02183">
      <w:pPr>
        <w:pStyle w:val="conftext"/>
        <w:rPr>
          <w:sz w:val="24"/>
          <w:szCs w:val="24"/>
        </w:rPr>
      </w:pPr>
      <w:r>
        <w:rPr>
          <w:sz w:val="24"/>
          <w:szCs w:val="24"/>
        </w:rPr>
        <w:t xml:space="preserve">This section consists of a series of </w:t>
      </w:r>
      <w:r w:rsidR="00666DF6">
        <w:rPr>
          <w:sz w:val="24"/>
          <w:szCs w:val="24"/>
        </w:rPr>
        <w:t>requirements</w:t>
      </w:r>
      <w:r>
        <w:rPr>
          <w:sz w:val="24"/>
          <w:szCs w:val="24"/>
        </w:rPr>
        <w:t xml:space="preserve"> for the D&amp;D Firewall </w:t>
      </w:r>
      <w:r w:rsidR="00162047">
        <w:rPr>
          <w:sz w:val="24"/>
          <w:szCs w:val="24"/>
        </w:rPr>
        <w:t>.</w:t>
      </w:r>
    </w:p>
    <w:p w14:paraId="0A18B5F9" w14:textId="77777777" w:rsidR="009D77C9" w:rsidRDefault="009D77C9" w:rsidP="00B02183">
      <w:pPr>
        <w:pStyle w:val="conftext"/>
        <w:rPr>
          <w:sz w:val="24"/>
          <w:szCs w:val="24"/>
        </w:rPr>
      </w:pPr>
    </w:p>
    <w:p w14:paraId="1D876580" w14:textId="334865FB" w:rsidR="009D77C9" w:rsidRDefault="004C33A6" w:rsidP="004C33A6">
      <w:pPr>
        <w:pStyle w:val="conftext"/>
        <w:numPr>
          <w:ilvl w:val="0"/>
          <w:numId w:val="28"/>
        </w:numPr>
        <w:rPr>
          <w:sz w:val="24"/>
          <w:szCs w:val="24"/>
        </w:rPr>
      </w:pPr>
      <w:r w:rsidRPr="004C33A6">
        <w:rPr>
          <w:sz w:val="24"/>
          <w:szCs w:val="24"/>
        </w:rPr>
        <w:t xml:space="preserve">The </w:t>
      </w:r>
      <w:r>
        <w:rPr>
          <w:sz w:val="24"/>
          <w:szCs w:val="24"/>
        </w:rPr>
        <w:t>central</w:t>
      </w:r>
      <w:r w:rsidRPr="004C33A6">
        <w:rPr>
          <w:sz w:val="24"/>
          <w:szCs w:val="24"/>
        </w:rPr>
        <w:t xml:space="preserve"> concept </w:t>
      </w:r>
      <w:r w:rsidR="009A56B4">
        <w:rPr>
          <w:sz w:val="24"/>
          <w:szCs w:val="24"/>
        </w:rPr>
        <w:t xml:space="preserve">of this piece of software </w:t>
      </w:r>
      <w:r w:rsidRPr="004C33A6">
        <w:rPr>
          <w:sz w:val="24"/>
          <w:szCs w:val="24"/>
        </w:rPr>
        <w:t>is to have the firewall and its components in linked modules, making it hard</w:t>
      </w:r>
      <w:r w:rsidR="009A56B4">
        <w:rPr>
          <w:sz w:val="24"/>
          <w:szCs w:val="24"/>
        </w:rPr>
        <w:t>er to attack than one monolithic piece of software.</w:t>
      </w:r>
    </w:p>
    <w:p w14:paraId="3B866ED2" w14:textId="5D07FE89" w:rsidR="004C33A6" w:rsidRPr="004C33A6" w:rsidRDefault="004C33A6" w:rsidP="004C33A6">
      <w:pPr>
        <w:pStyle w:val="ListParagraph"/>
        <w:numPr>
          <w:ilvl w:val="0"/>
          <w:numId w:val="28"/>
        </w:numPr>
      </w:pPr>
      <w:r w:rsidRPr="004C33A6">
        <w:t xml:space="preserve">The </w:t>
      </w:r>
      <w:r>
        <w:t>Firewall Core (hereto after referred to as the Core)</w:t>
      </w:r>
      <w:r w:rsidRPr="004C33A6">
        <w:t>, the Main Firewall controlling software is isolated from the rest of the network, inaccessible through any outside ports.</w:t>
      </w:r>
    </w:p>
    <w:p w14:paraId="62CF4B4B" w14:textId="08F9FC70" w:rsidR="004C33A6" w:rsidRPr="004C33A6" w:rsidRDefault="004C33A6" w:rsidP="004C33A6">
      <w:pPr>
        <w:pStyle w:val="ListParagraph"/>
        <w:numPr>
          <w:ilvl w:val="0"/>
          <w:numId w:val="28"/>
        </w:numPr>
      </w:pPr>
      <w:r w:rsidRPr="004C33A6">
        <w:t xml:space="preserve">The D&amp;D firewall uses micro or mini firewalls to block incoming attacks. </w:t>
      </w:r>
      <w:r>
        <w:t xml:space="preserve">These firewalls are designed to </w:t>
      </w:r>
      <w:r w:rsidR="009A56B4">
        <w:t>run lightweight</w:t>
      </w:r>
      <w:r>
        <w:t xml:space="preserve"> threads and to be quick to spawn, despite performing all of the duties of a firewall. </w:t>
      </w:r>
      <w:r w:rsidRPr="004C33A6">
        <w:t xml:space="preserve">Being small and lightweight allows them to not only react quickly, there are multiple </w:t>
      </w:r>
      <w:r>
        <w:lastRenderedPageBreak/>
        <w:t xml:space="preserve">firewalls </w:t>
      </w:r>
      <w:r w:rsidRPr="004C33A6">
        <w:t>to handle multiple attackers, and should they crash they are lightweight enough that a new mini firewall can be t</w:t>
      </w:r>
      <w:r>
        <w:t>hrown up again for the Core as quicker than would a typical firewall architecture.</w:t>
      </w:r>
    </w:p>
    <w:p w14:paraId="4B3365C2" w14:textId="716B5AC7" w:rsidR="004C33A6" w:rsidRDefault="004C33A6" w:rsidP="004C33A6">
      <w:pPr>
        <w:pStyle w:val="ListParagraph"/>
        <w:numPr>
          <w:ilvl w:val="0"/>
          <w:numId w:val="28"/>
        </w:numPr>
      </w:pPr>
      <w:r w:rsidRPr="004C33A6">
        <w:t xml:space="preserve">A data abstraction layer </w:t>
      </w:r>
      <w:r w:rsidR="00082DFD">
        <w:t xml:space="preserve">(DAL) </w:t>
      </w:r>
      <w:bookmarkStart w:id="0" w:name="_GoBack"/>
      <w:bookmarkEnd w:id="0"/>
      <w:r w:rsidRPr="004C33A6">
        <w:t xml:space="preserve">exists between the Core and the “mini” firewalls that are created to defend against attacks. </w:t>
      </w:r>
      <w:r>
        <w:t xml:space="preserve"> The Core spawns the micro-firewalls through the DAL and out into the web wher</w:t>
      </w:r>
      <w:r w:rsidR="009A56B4">
        <w:t xml:space="preserve">e they can block botnet attacks and act as “bait” in the sense that they will be the only exposed layer of the network to the rest of the web that can </w:t>
      </w:r>
      <w:r w:rsidR="00F8171C">
        <w:t>receive input as well as perform output</w:t>
      </w:r>
      <w:r w:rsidR="009A56B4">
        <w:t>.</w:t>
      </w:r>
      <w:r w:rsidR="00F8171C">
        <w:t xml:space="preserve"> DAL</w:t>
      </w:r>
      <w:r>
        <w:t xml:space="preserve"> is a one-way pipeline. The Core can </w:t>
      </w:r>
      <w:r w:rsidR="00666DF6">
        <w:t xml:space="preserve">allow </w:t>
      </w:r>
      <w:r>
        <w:t>spawn</w:t>
      </w:r>
      <w:r w:rsidR="00666DF6">
        <w:t>ing of</w:t>
      </w:r>
      <w:r>
        <w:t xml:space="preserve"> the </w:t>
      </w:r>
      <w:r w:rsidR="00666DF6">
        <w:t>micro-</w:t>
      </w:r>
      <w:r>
        <w:t xml:space="preserve">firewalls </w:t>
      </w:r>
      <w:r w:rsidR="00666DF6">
        <w:t>through the DAL, but the micro-firewalls cannot communicate back to the Core.</w:t>
      </w:r>
    </w:p>
    <w:p w14:paraId="4E25B29E" w14:textId="5FAD16BF" w:rsidR="00666DF6" w:rsidRPr="00666DF6" w:rsidRDefault="00666DF6" w:rsidP="00666DF6">
      <w:pPr>
        <w:pStyle w:val="ListParagraph"/>
        <w:numPr>
          <w:ilvl w:val="0"/>
          <w:numId w:val="28"/>
        </w:numPr>
      </w:pPr>
      <w:r w:rsidRPr="00666DF6">
        <w:t xml:space="preserve">Each thread spawned </w:t>
      </w:r>
      <w:r>
        <w:t>through</w:t>
      </w:r>
      <w:r w:rsidRPr="00666DF6">
        <w:t xml:space="preserve"> the DAL has firewall software running or “attached to” the thread.</w:t>
      </w:r>
    </w:p>
    <w:p w14:paraId="68BE16F5" w14:textId="77777777" w:rsidR="00666DF6" w:rsidRPr="00666DF6" w:rsidRDefault="00666DF6" w:rsidP="00666DF6">
      <w:pPr>
        <w:pStyle w:val="ListParagraph"/>
        <w:numPr>
          <w:ilvl w:val="0"/>
          <w:numId w:val="28"/>
        </w:numPr>
      </w:pPr>
      <w:r w:rsidRPr="00666DF6">
        <w:t>When one mini firewall goes down, the Core (main firewall) immediately respawns a mini-firewall through the DAL.</w:t>
      </w:r>
    </w:p>
    <w:p w14:paraId="068688BB" w14:textId="77777777" w:rsidR="00666DF6" w:rsidRPr="00666DF6" w:rsidRDefault="00666DF6" w:rsidP="00666DF6">
      <w:pPr>
        <w:pStyle w:val="ListParagraph"/>
        <w:numPr>
          <w:ilvl w:val="0"/>
          <w:numId w:val="28"/>
        </w:numPr>
      </w:pPr>
      <w:r w:rsidRPr="00666DF6">
        <w:t>Since the mini-firewalls take up little resources, they can be spawned, respawned, and so on again and again taking much effort to crash the host computer.</w:t>
      </w:r>
    </w:p>
    <w:p w14:paraId="70497516" w14:textId="77777777" w:rsidR="00666DF6" w:rsidRPr="00666DF6" w:rsidRDefault="00666DF6" w:rsidP="00666DF6">
      <w:pPr>
        <w:pStyle w:val="ListParagraph"/>
        <w:numPr>
          <w:ilvl w:val="0"/>
          <w:numId w:val="28"/>
        </w:numPr>
      </w:pPr>
      <w:r w:rsidRPr="00666DF6">
        <w:t>When a mini-firewall is generated, it generates according to the hostname and port currently being attacked. If other hostnames and ports are attacked, additional mini firewalls are spawned.</w:t>
      </w:r>
    </w:p>
    <w:p w14:paraId="0B054C89" w14:textId="2B7341BD" w:rsidR="00666DF6" w:rsidRDefault="00666DF6" w:rsidP="00666DF6">
      <w:pPr>
        <w:pStyle w:val="ListParagraph"/>
        <w:numPr>
          <w:ilvl w:val="0"/>
          <w:numId w:val="28"/>
        </w:numPr>
        <w:rPr>
          <w:b/>
          <w:sz w:val="28"/>
          <w:szCs w:val="28"/>
        </w:rPr>
      </w:pPr>
      <w:r w:rsidRPr="00666DF6">
        <w:lastRenderedPageBreak/>
        <w:t xml:space="preserve">Since the Main Firewall (Core) software managing the mini firewalls is isolated, the enemy is unable to easily penetrate and attack the Core and in essence, for an analogy, </w:t>
      </w:r>
      <w:r w:rsidR="00F8171C">
        <w:t xml:space="preserve">it “swats </w:t>
      </w:r>
      <w:r w:rsidRPr="00666DF6">
        <w:t xml:space="preserve">away flies”, the flies being the bots </w:t>
      </w:r>
      <w:r w:rsidR="00F8171C">
        <w:t xml:space="preserve">from he botnet </w:t>
      </w:r>
      <w:r w:rsidRPr="00666DF6">
        <w:t>attempting at</w:t>
      </w:r>
      <w:r>
        <w:rPr>
          <w:b/>
          <w:sz w:val="28"/>
          <w:szCs w:val="28"/>
        </w:rPr>
        <w:t xml:space="preserve"> </w:t>
      </w:r>
      <w:r w:rsidRPr="00666DF6">
        <w:t>breaking</w:t>
      </w:r>
      <w:r>
        <w:rPr>
          <w:b/>
          <w:sz w:val="28"/>
          <w:szCs w:val="28"/>
        </w:rPr>
        <w:t xml:space="preserve"> </w:t>
      </w:r>
      <w:r w:rsidRPr="00666DF6">
        <w:t>into the system, the flyswatter(s) being the mini-firewalls.</w:t>
      </w:r>
    </w:p>
    <w:p w14:paraId="3AE25E94" w14:textId="77777777" w:rsidR="009D77C9" w:rsidRPr="00666DF6" w:rsidRDefault="009D77C9" w:rsidP="00666DF6">
      <w:pPr>
        <w:ind w:left="187"/>
      </w:pPr>
    </w:p>
    <w:p w14:paraId="19533912" w14:textId="77777777" w:rsidR="009D77C9" w:rsidRDefault="009D77C9" w:rsidP="00B02183">
      <w:pPr>
        <w:pStyle w:val="conftext"/>
        <w:rPr>
          <w:sz w:val="24"/>
          <w:szCs w:val="24"/>
        </w:rPr>
      </w:pPr>
    </w:p>
    <w:p w14:paraId="53D0E981" w14:textId="5D2A3202" w:rsidR="0035498A" w:rsidRDefault="00B84842" w:rsidP="00B84842">
      <w:pPr>
        <w:pStyle w:val="Heading1"/>
      </w:pPr>
      <w:r>
        <w:t>general structur</w:t>
      </w:r>
      <w:r w:rsidR="002B089B">
        <w:t>E</w:t>
      </w:r>
      <w:r>
        <w:t xml:space="preserve"> of firewall</w:t>
      </w:r>
    </w:p>
    <w:p w14:paraId="263ADCBE" w14:textId="77777777" w:rsidR="00B84842" w:rsidRDefault="00B84842" w:rsidP="00B84842"/>
    <w:p w14:paraId="1881A4F2" w14:textId="1813AF0E" w:rsidR="00B84842" w:rsidRDefault="00B84842" w:rsidP="00B84842">
      <w:r>
        <w:t>The firewall consists of three primary things. 1) The Monolithic Core which is designed to be implemented as small and fast as possible.</w:t>
      </w:r>
    </w:p>
    <w:p w14:paraId="59366D80" w14:textId="4DB4CFC1" w:rsidR="00B84842" w:rsidRDefault="00B84842" w:rsidP="00B84842">
      <w:r>
        <w:t>2) The D</w:t>
      </w:r>
      <w:r w:rsidR="002B089B">
        <w:t xml:space="preserve">ata Abstraction Layer, meant to “confuse” the enemy malware by implementing the “proxy” like behaviour of a firewall. That is, it means it the </w:t>
      </w:r>
      <w:r w:rsidR="00F8171C">
        <w:t>front door</w:t>
      </w:r>
      <w:r w:rsidR="002B089B">
        <w:t xml:space="preserve"> so to speak, or gateway. The DAL is loosely coupled so that it may change its ip address of on the fly. Should a bo</w:t>
      </w:r>
      <w:r w:rsidR="00F8171C">
        <w:t>tnet be attacking 101.1268.1.1,</w:t>
      </w:r>
      <w:r w:rsidR="002B089B">
        <w:t xml:space="preserve"> the DAL will immediately shifts its ip address to another available (possibly stored similar to how proxy server software does present day).So now its ip address, whose only purpose is to proxy, sitting on the gateway, has changed, and the botnet no longer knows where its </w:t>
      </w:r>
      <w:r w:rsidR="00F8171C">
        <w:t>target has gone.</w:t>
      </w:r>
    </w:p>
    <w:p w14:paraId="462F609C" w14:textId="77777777" w:rsidR="00B84842" w:rsidRDefault="00B84842" w:rsidP="00B84842"/>
    <w:p w14:paraId="36CD6792" w14:textId="2C92F4C2" w:rsidR="002B089B" w:rsidRDefault="002B089B" w:rsidP="00B84842">
      <w:r>
        <w:t>Also, as mentioned earlier</w:t>
      </w:r>
      <w:r w:rsidR="00F8171C">
        <w:t>,</w:t>
      </w:r>
      <w:r>
        <w:t xml:space="preserve"> the Core of the firewall, that is, the most of the firewall functionality we administer we put in the Core, allowing the the mini/micro firewalls  to be very lightweight.</w:t>
      </w:r>
    </w:p>
    <w:p w14:paraId="2BBD8FFA" w14:textId="77777777" w:rsidR="002B089B" w:rsidRDefault="002B089B" w:rsidP="00B84842"/>
    <w:p w14:paraId="31C4C82D" w14:textId="39AAFE93" w:rsidR="00B84842" w:rsidRDefault="002B089B" w:rsidP="00B84842">
      <w:r>
        <w:t>As said, the Firewall s</w:t>
      </w:r>
      <w:r w:rsidR="00B84842">
        <w:t xml:space="preserve">pawns micro-firewall from monolithic core to block enemy attack on the dummy host ip address and then shifts </w:t>
      </w:r>
      <w:r>
        <w:t xml:space="preserve">the </w:t>
      </w:r>
      <w:r w:rsidR="00B84842">
        <w:t>dummy ip address to another (these dummy ip addresses are the address info for the Data Abstraction Layer). If a new dummy host attack occurs, the main firewall generates another micro-firewall and shifts the DAL’s dummy ip, and so on….Thi</w:t>
      </w:r>
      <w:r w:rsidR="00F8171C">
        <w:t xml:space="preserve">s part I’m not sure </w:t>
      </w:r>
      <w:r w:rsidR="00F8171C">
        <w:lastRenderedPageBreak/>
        <w:t>of how to implement</w:t>
      </w:r>
      <w:r w:rsidR="00B84842">
        <w:t xml:space="preserve">: how to shift the DAL’s ip address. I considered adding another proxy, one proxy only outgoing and the other tying </w:t>
      </w:r>
      <w:r>
        <w:t xml:space="preserve">the two proxies </w:t>
      </w:r>
      <w:r w:rsidR="00B84842">
        <w:t>together</w:t>
      </w:r>
      <w:r>
        <w:t>.</w:t>
      </w:r>
      <w:r w:rsidR="00B84842">
        <w:t xml:space="preserve"> Instead of cha</w:t>
      </w:r>
      <w:r>
        <w:t>nging the ip address of the DA, c</w:t>
      </w:r>
      <w:r w:rsidR="00B84842">
        <w:t>hange the connection between the DAL and this new, internal proxy. That way should the attacker try to attack , he wouldn’t get beyond the dummy proxy. (DAL)</w:t>
      </w:r>
    </w:p>
    <w:p w14:paraId="65404248" w14:textId="77777777" w:rsidR="00B84842" w:rsidRDefault="00B84842" w:rsidP="00B84842"/>
    <w:p w14:paraId="6D3BBF7C" w14:textId="77777777" w:rsidR="00B84842" w:rsidRDefault="00B84842" w:rsidP="00B84842">
      <w:r>
        <w:t>3. When not under attack, the DAL operates as a normal gateway between the internal and external networks.</w:t>
      </w:r>
    </w:p>
    <w:p w14:paraId="282DF780" w14:textId="495E03B2" w:rsidR="00B57292" w:rsidRDefault="00B57292">
      <w:r>
        <w:br w:type="page"/>
      </w:r>
    </w:p>
    <w:p w14:paraId="2E0F7F3C" w14:textId="139A3D6B" w:rsidR="00B57292" w:rsidRDefault="00B57292" w:rsidP="00B57292">
      <w:pPr>
        <w:pStyle w:val="Heading1"/>
      </w:pPr>
      <w:r>
        <w:lastRenderedPageBreak/>
        <w:t>diagrams of system processes</w:t>
      </w:r>
    </w:p>
    <w:p w14:paraId="3DD70DE5" w14:textId="77777777" w:rsidR="00B57292" w:rsidRDefault="00B57292" w:rsidP="00B57292">
      <w:pPr>
        <w:pStyle w:val="conftext"/>
      </w:pPr>
    </w:p>
    <w:p w14:paraId="7E3CEA2C" w14:textId="01F08DFA" w:rsidR="00B57292" w:rsidRPr="00B57292" w:rsidRDefault="00B57292" w:rsidP="00B57292">
      <w:pPr>
        <w:pStyle w:val="Heading2"/>
      </w:pPr>
      <w:r>
        <w:t>Illustrration of firewall design</w:t>
      </w:r>
    </w:p>
    <w:p w14:paraId="096001F8" w14:textId="610EBF51" w:rsidR="00347056" w:rsidRDefault="00B57292" w:rsidP="00B57292">
      <w:pPr>
        <w:pStyle w:val="conftext"/>
        <w:ind w:firstLine="0"/>
      </w:pPr>
      <w:r>
        <w:rPr>
          <w:noProof/>
        </w:rPr>
        <mc:AlternateContent>
          <mc:Choice Requires="wpg">
            <w:drawing>
              <wp:anchor distT="0" distB="0" distL="114300" distR="114300" simplePos="0" relativeHeight="251665408" behindDoc="0" locked="0" layoutInCell="1" allowOverlap="1" wp14:anchorId="4E0E4903" wp14:editId="0DCE7AB8">
                <wp:simplePos x="0" y="0"/>
                <wp:positionH relativeFrom="column">
                  <wp:posOffset>685800</wp:posOffset>
                </wp:positionH>
                <wp:positionV relativeFrom="paragraph">
                  <wp:posOffset>93980</wp:posOffset>
                </wp:positionV>
                <wp:extent cx="5143500" cy="5483860"/>
                <wp:effectExtent l="50800" t="25400" r="88900" b="104140"/>
                <wp:wrapThrough wrapText="bothSides">
                  <wp:wrapPolygon edited="0">
                    <wp:start x="3627" y="-100"/>
                    <wp:lineTo x="2987" y="0"/>
                    <wp:lineTo x="3093" y="6103"/>
                    <wp:lineTo x="5867" y="6403"/>
                    <wp:lineTo x="6293" y="8004"/>
                    <wp:lineTo x="-213" y="8004"/>
                    <wp:lineTo x="-213" y="15107"/>
                    <wp:lineTo x="2880" y="16007"/>
                    <wp:lineTo x="-213" y="16007"/>
                    <wp:lineTo x="-213" y="20910"/>
                    <wp:lineTo x="11093" y="21910"/>
                    <wp:lineTo x="13440" y="21910"/>
                    <wp:lineTo x="13547" y="21810"/>
                    <wp:lineTo x="20907" y="20810"/>
                    <wp:lineTo x="21227" y="19009"/>
                    <wp:lineTo x="20373" y="18609"/>
                    <wp:lineTo x="17387" y="17608"/>
                    <wp:lineTo x="16427" y="16007"/>
                    <wp:lineTo x="18347" y="16007"/>
                    <wp:lineTo x="21867" y="15007"/>
                    <wp:lineTo x="21867" y="12806"/>
                    <wp:lineTo x="21440" y="11205"/>
                    <wp:lineTo x="21653" y="8104"/>
                    <wp:lineTo x="21013" y="8004"/>
                    <wp:lineTo x="7253" y="8004"/>
                    <wp:lineTo x="6613" y="6403"/>
                    <wp:lineTo x="8000" y="6403"/>
                    <wp:lineTo x="9067" y="5703"/>
                    <wp:lineTo x="8960" y="3201"/>
                    <wp:lineTo x="10347" y="1601"/>
                    <wp:lineTo x="10560" y="600"/>
                    <wp:lineTo x="9707" y="400"/>
                    <wp:lineTo x="4160" y="-100"/>
                    <wp:lineTo x="3627" y="-100"/>
                  </wp:wrapPolygon>
                </wp:wrapThrough>
                <wp:docPr id="21" name="Group 21"/>
                <wp:cNvGraphicFramePr/>
                <a:graphic xmlns:a="http://schemas.openxmlformats.org/drawingml/2006/main">
                  <a:graphicData uri="http://schemas.microsoft.com/office/word/2010/wordprocessingGroup">
                    <wpg:wgp>
                      <wpg:cNvGrpSpPr/>
                      <wpg:grpSpPr>
                        <a:xfrm>
                          <a:off x="0" y="0"/>
                          <a:ext cx="5143500" cy="5483860"/>
                          <a:chOff x="0" y="0"/>
                          <a:chExt cx="5143500" cy="5483860"/>
                        </a:xfrm>
                      </wpg:grpSpPr>
                      <wps:wsp>
                        <wps:cNvPr id="3" name="Rectangle 3"/>
                        <wps:cNvSpPr/>
                        <wps:spPr>
                          <a:xfrm>
                            <a:off x="0" y="2057400"/>
                            <a:ext cx="5029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A7C0F2" w14:textId="77777777" w:rsidR="009A56B4" w:rsidRPr="0003637D" w:rsidRDefault="009A56B4" w:rsidP="00B57292">
                              <w:pPr>
                                <w:jc w:val="center"/>
                                <w:rPr>
                                  <w:sz w:val="20"/>
                                  <w:szCs w:val="20"/>
                                </w:rPr>
                              </w:pPr>
                              <w:r w:rsidRPr="0003637D">
                                <w:rPr>
                                  <w:sz w:val="20"/>
                                  <w:szCs w:val="20"/>
                                </w:rPr>
                                <w:t>Dummy IP Gateway (shifts ip addresses on attack)</w:t>
                              </w:r>
                            </w:p>
                            <w:p w14:paraId="2BA1D8E2" w14:textId="77777777" w:rsidR="009A56B4" w:rsidRDefault="009A56B4" w:rsidP="00B57292">
                              <w:pPr>
                                <w:jc w:val="center"/>
                                <w:rPr>
                                  <w:sz w:val="20"/>
                                  <w:szCs w:val="20"/>
                                </w:rPr>
                              </w:pPr>
                              <w:r w:rsidRPr="0003637D">
                                <w:rPr>
                                  <w:sz w:val="20"/>
                                  <w:szCs w:val="20"/>
                                </w:rPr>
                                <w:t>(for example, on attack to its ip as 192.168.1.1 it will throw up a firewall on a thread and shift over to  a new address, ex: 192.168..12.15</w:t>
                              </w:r>
                            </w:p>
                            <w:p w14:paraId="7B0A2F30" w14:textId="77777777" w:rsidR="009A56B4" w:rsidRPr="0003637D" w:rsidRDefault="009A56B4" w:rsidP="00B57292">
                              <w:pPr>
                                <w:jc w:val="center"/>
                                <w:rPr>
                                  <w:sz w:val="20"/>
                                  <w:szCs w:val="20"/>
                                </w:rPr>
                              </w:pPr>
                              <w:r>
                                <w:rPr>
                                  <w:sz w:val="20"/>
                                  <w:szCs w:val="20"/>
                                </w:rPr>
                                <w:t>Performs Proxy  duties for the 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200400"/>
                            <a:ext cx="51435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C14384" w14:textId="77777777" w:rsidR="009A56B4" w:rsidRDefault="009A56B4" w:rsidP="00B57292">
                              <w:pPr>
                                <w:jc w:val="center"/>
                              </w:pPr>
                              <w:r>
                                <w:t>Legitimate., monolithic firewall</w:t>
                              </w:r>
                            </w:p>
                            <w:p w14:paraId="2147FB31" w14:textId="77777777" w:rsidR="009A56B4" w:rsidRDefault="009A56B4" w:rsidP="00B57292">
                              <w:pPr>
                                <w:jc w:val="center"/>
                              </w:pPr>
                              <w:r>
                                <w:t xml:space="preserve">This firewall manages the lightweight, micro firewalls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4229100"/>
                            <a:ext cx="1371600" cy="10287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000500" y="4775200"/>
                            <a:ext cx="9144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600200" y="454660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C5147" w14:textId="77777777" w:rsidR="009A56B4" w:rsidRDefault="009A56B4" w:rsidP="00B57292">
                              <w:r>
                                <w:t>LAN/WAN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flipV="1">
                            <a:off x="3657600" y="3746500"/>
                            <a:ext cx="571500" cy="10287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914400" y="0"/>
                            <a:ext cx="228600" cy="8001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685800" y="11430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6FFC2" w14:textId="77777777" w:rsidR="009A56B4" w:rsidRDefault="009A56B4" w:rsidP="00B57292">
                              <w:r>
                                <w:t>Attack on 192.168.1.245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800100" y="80010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CEB60E" w14:textId="77777777" w:rsidR="009A56B4" w:rsidRDefault="009A56B4" w:rsidP="00B57292">
                              <w:pPr>
                                <w:jc w:val="center"/>
                              </w:pPr>
                              <w:r>
                                <w:t>Microfirewall</w:t>
                              </w:r>
                            </w:p>
                            <w:p w14:paraId="1C2B053D" w14:textId="77777777" w:rsidR="009A56B4" w:rsidRDefault="009A56B4" w:rsidP="00B57292">
                              <w:pPr>
                                <w:jc w:val="center"/>
                              </w:pPr>
                              <w:r>
                                <w:t>To temp stop (block)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685800" y="3771900"/>
                            <a:ext cx="2286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Curved Connector 18"/>
                        <wps:cNvCnPr/>
                        <wps:spPr>
                          <a:xfrm>
                            <a:off x="1371600" y="1485900"/>
                            <a:ext cx="342900" cy="5715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2400300" y="28575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 name="Can 1"/>
                        <wps:cNvSpPr/>
                        <wps:spPr>
                          <a:xfrm>
                            <a:off x="2514600" y="4660900"/>
                            <a:ext cx="822960" cy="822960"/>
                          </a:xfrm>
                          <a:prstGeom prst="can">
                            <a:avLst/>
                          </a:prstGeom>
                          <a:ln/>
                        </wps:spPr>
                        <wps:style>
                          <a:lnRef idx="1">
                            <a:schemeClr val="accent1"/>
                          </a:lnRef>
                          <a:fillRef idx="3">
                            <a:schemeClr val="accent1"/>
                          </a:fillRef>
                          <a:effectRef idx="2">
                            <a:schemeClr val="accent1"/>
                          </a:effectRef>
                          <a:fontRef idx="minor">
                            <a:schemeClr val="lt1"/>
                          </a:fontRef>
                        </wps:style>
                        <wps:bodyPr/>
                      </wps:wsp>
                      <wps:wsp>
                        <wps:cNvPr id="20" name="Straight Arrow Connector 20"/>
                        <wps:cNvCnPr/>
                        <wps:spPr>
                          <a:xfrm flipH="1">
                            <a:off x="3314700" y="5003800"/>
                            <a:ext cx="6858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1" o:spid="_x0000_s1026" style="position:absolute;left:0;text-align:left;margin-left:54pt;margin-top:7.4pt;width:405pt;height:431.8pt;z-index:251665408" coordsize="5143500,5483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">
                <v:rect id="Rectangle 3" o:spid="_x0000_s1027" style="position:absolute;top:2057400;width:50292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1A7C0F2" w14:textId="77777777" w:rsidR="009A56B4" w:rsidRPr="0003637D" w:rsidRDefault="009A56B4" w:rsidP="00B57292">
                        <w:pPr>
                          <w:jc w:val="center"/>
                          <w:rPr>
                            <w:sz w:val="20"/>
                            <w:szCs w:val="20"/>
                          </w:rPr>
                        </w:pPr>
                        <w:r w:rsidRPr="0003637D">
                          <w:rPr>
                            <w:sz w:val="20"/>
                            <w:szCs w:val="20"/>
                          </w:rPr>
                          <w:t xml:space="preserve">Dummy IP Gateway (shifts </w:t>
                        </w:r>
                        <w:proofErr w:type="spellStart"/>
                        <w:r w:rsidRPr="0003637D">
                          <w:rPr>
                            <w:sz w:val="20"/>
                            <w:szCs w:val="20"/>
                          </w:rPr>
                          <w:t>ip</w:t>
                        </w:r>
                        <w:proofErr w:type="spellEnd"/>
                        <w:r w:rsidRPr="0003637D">
                          <w:rPr>
                            <w:sz w:val="20"/>
                            <w:szCs w:val="20"/>
                          </w:rPr>
                          <w:t xml:space="preserve"> addresses on attack)</w:t>
                        </w:r>
                      </w:p>
                      <w:p w14:paraId="2BA1D8E2" w14:textId="77777777" w:rsidR="009A56B4" w:rsidRDefault="009A56B4" w:rsidP="00B57292">
                        <w:pPr>
                          <w:jc w:val="center"/>
                          <w:rPr>
                            <w:sz w:val="20"/>
                            <w:szCs w:val="20"/>
                          </w:rPr>
                        </w:pPr>
                        <w:r w:rsidRPr="0003637D">
                          <w:rPr>
                            <w:sz w:val="20"/>
                            <w:szCs w:val="20"/>
                          </w:rPr>
                          <w:t>(</w:t>
                        </w:r>
                        <w:proofErr w:type="gramStart"/>
                        <w:r w:rsidRPr="0003637D">
                          <w:rPr>
                            <w:sz w:val="20"/>
                            <w:szCs w:val="20"/>
                          </w:rPr>
                          <w:t>for</w:t>
                        </w:r>
                        <w:proofErr w:type="gramEnd"/>
                        <w:r w:rsidRPr="0003637D">
                          <w:rPr>
                            <w:sz w:val="20"/>
                            <w:szCs w:val="20"/>
                          </w:rPr>
                          <w:t xml:space="preserve"> example, on attack to its </w:t>
                        </w:r>
                        <w:proofErr w:type="spellStart"/>
                        <w:r w:rsidRPr="0003637D">
                          <w:rPr>
                            <w:sz w:val="20"/>
                            <w:szCs w:val="20"/>
                          </w:rPr>
                          <w:t>ip</w:t>
                        </w:r>
                        <w:proofErr w:type="spellEnd"/>
                        <w:r w:rsidRPr="0003637D">
                          <w:rPr>
                            <w:sz w:val="20"/>
                            <w:szCs w:val="20"/>
                          </w:rPr>
                          <w:t xml:space="preserve"> as 192.168.1.1 it will throw up a firewall on a thread and shift over to  a new address, ex: 192.168..12.15</w:t>
                        </w:r>
                      </w:p>
                      <w:p w14:paraId="7B0A2F30" w14:textId="77777777" w:rsidR="009A56B4" w:rsidRPr="0003637D" w:rsidRDefault="009A56B4" w:rsidP="00B57292">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txbxContent>
                  </v:textbox>
                </v:rect>
                <v:rect id="Rectangle 4" o:spid="_x0000_s1028" style="position:absolute;top:3200400;width:5143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0C14384" w14:textId="77777777" w:rsidR="009A56B4" w:rsidRDefault="009A56B4" w:rsidP="00B57292">
                        <w:pPr>
                          <w:jc w:val="center"/>
                        </w:pPr>
                        <w:r>
                          <w:t>Legitimate</w:t>
                        </w:r>
                        <w:proofErr w:type="gramStart"/>
                        <w:r>
                          <w:t>.,</w:t>
                        </w:r>
                        <w:proofErr w:type="gramEnd"/>
                        <w:r>
                          <w:t xml:space="preserve"> monolithic firewall</w:t>
                        </w:r>
                      </w:p>
                      <w:p w14:paraId="2147FB31" w14:textId="77777777" w:rsidR="009A56B4" w:rsidRDefault="009A56B4" w:rsidP="00B57292">
                        <w:pPr>
                          <w:jc w:val="center"/>
                        </w:pPr>
                        <w:r>
                          <w:t xml:space="preserve">This firewall manages the lightweight, micro firewalls </w:t>
                        </w:r>
                      </w:p>
                    </w:txbxContent>
                  </v:textbox>
                </v:rect>
                <v:rect id="Rectangle 6" o:spid="_x0000_s1029" style="position:absolute;top:4229100;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R8twgAA&#10;ANoAAAAPAAAAZHJzL2Rvd25yZXYueG1sRI/RasJAFETfC/7DcgXf6qbSiqSuUgKW5kGC1g+4ZK/Z&#10;aPZuyG6T+PduQfBxmJkzzHo72kb01PnasYK3eQKCuHS65krB6Xf3ugLhA7LGxjEpuJGH7WbyssZU&#10;u4EP1B9DJSKEfYoKTAhtKqUvDVn0c9cSR+/sOoshyq6SusMhwm0jF0mylBZrjgsGW8oMldfjn1Vg&#10;L989r/z59F58hGLMm0OW741Ss+n49Qki0Bie4Uf7RytYwv+Ve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JHy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rect id="Rectangle 7" o:spid="_x0000_s1030" style="position:absolute;left:4000500;top:47752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bq2wgAA&#10;ANoAAAAPAAAAZHJzL2Rvd25yZXYueG1sRI/disIwFITvBd8hHGHvNF3xj65RRFDWC5GqD3Bojk13&#10;m5PSxNp9+40geDnMzDfMct3ZSrTU+NKxgs9RAoI4d7rkQsH1shsuQPiArLFyTAr+yMN61e8tMdXu&#10;wRm151CICGGfogITQp1K6XNDFv3I1cTRu7nGYoiyKaRu8BHhtpLjJJlJiyXHBYM1bQ3lv+e7VWB/&#10;9i0v/O06OU3DqTtU2fZwNEp9DLrNF4hAXXiHX+1vrWAO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urb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shapetype id="_x0000_t202" coordsize="21600,21600" o:spt="202" path="m0,0l0,21600,21600,21600,21600,0xe">
                  <v:stroke joinstyle="miter"/>
                  <v:path gradientshapeok="t" o:connecttype="rect"/>
                </v:shapetype>
                <v:shape id="Text Box 8" o:spid="_x0000_s1031" type="#_x0000_t202" style="position:absolute;left:1600200;top:454660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17C5147" w14:textId="77777777" w:rsidR="009A56B4" w:rsidRDefault="009A56B4" w:rsidP="00B57292">
                        <w:r>
                          <w:t>LAN/WAN</w:t>
                        </w:r>
                      </w:p>
                    </w:txbxContent>
                  </v:textbox>
                </v:shape>
                <v:shapetype id="_x0000_t32" coordsize="21600,21600" o:spt="32" o:oned="t" path="m0,0l21600,21600e" filled="f">
                  <v:path arrowok="t" fillok="f" o:connecttype="none"/>
                  <o:lock v:ext="edit" shapetype="t"/>
                </v:shapetype>
                <v:shape id="Straight Arrow Connector 9" o:spid="_x0000_s1032" type="#_x0000_t32" style="position:absolute;left:3657600;top:3746500;width:571500;height:10287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5LAcUAAADaAAAADwAAAGRycy9kb3ducmV2LnhtbESPQWsCMRSE74X+h/AK3mq2FWzdGkUK&#10;ghYE3Rba3l43r5vFzUvcpO76741Q8DjMzDfMdN7bRhypDbVjBQ/DDARx6XTNlYKP9+X9M4gQkTU2&#10;jknBiQLMZ7c3U8y163hHxyJWIkE45KjAxOhzKUNpyGIYOk+cvF/XWoxJtpXULXYJbhv5mGVjabHm&#10;tGDQ06uhcl/8WQWdHI++Nk+Ht8/lyPz47+26mJy8UoO7fvECIlIfr+H/9kormMDlSroBcnY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V5LAcUAAADaAAAADwAAAAAAAAAA&#10;AAAAAAChAgAAZHJzL2Rvd25yZXYueG1sUEsFBgAAAAAEAAQA+QAAAJMDAAAAAA==&#10;" strokecolor="#4f81bd [3204]" strokeweight="2pt">
                  <v:stroke startarrow="open" endarrow="open"/>
                  <v:shadow on="t" opacity="24903f" mv:blur="40000f" origin=",.5" offset="0,20000emu"/>
                </v:shape>
                <v:shape id="Straight Arrow Connector 12" o:spid="_x0000_s1033" type="#_x0000_t32" style="position:absolute;left:914400;width:22860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SmsMAAADbAAAADwAAAGRycy9kb3ducmV2LnhtbERPTWvCQBC9C/6HZQq9SLNbDyJpVikF&#10;RSg9qKWht2l2moRkZ0N2a5J/3xUEb/N4n5NtR9uKC/W+dqzhOVEgiAtnai41fJ53T2sQPiAbbB2T&#10;hok8bDfzWYapcQMf6XIKpYgh7FPUUIXQpVL6oiKLPnEdceR+XW8xRNiX0vQ4xHDbyqVSK2mx5thQ&#10;YUdvFRXN6c9qaFZ7pRa79y9vp5/m41vmePC51o8P4+sLiEBjuItv7oOJ85dw/SUeID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Z2kprDAAAA2wAAAA8AAAAAAAAAAAAA&#10;AAAAoQIAAGRycy9kb3ducmV2LnhtbFBLBQYAAAAABAAEAPkAAACRAwAAAAA=&#10;" strokecolor="red" strokeweight="2pt">
                  <v:stroke endarrow="open"/>
                  <v:shadow on="t" opacity="24903f" mv:blur="40000f" origin=",.5" offset="0,20000emu"/>
                </v:shape>
                <v:shape id="Text Box 13" o:spid="_x0000_s1034" type="#_x0000_t202" style="position:absolute;left:685800;top:114300;width:1828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7946FFC2" w14:textId="77777777" w:rsidR="009A56B4" w:rsidRDefault="009A56B4" w:rsidP="00B57292">
                        <w:r>
                          <w:t>Attack on 192.168.1.245</w:t>
                        </w:r>
                      </w:p>
                    </w:txbxContent>
                  </v:textbox>
                </v:shape>
                <v:rect id="Rectangle 14" o:spid="_x0000_s1035" style="position:absolute;left:800100;top:8001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7npwAAA&#10;ANsAAAAPAAAAZHJzL2Rvd25yZXYueG1sRE/NisIwEL4v+A5hBG9rqriLdE2LCIoeFtH1AYZmbKrN&#10;pDSx1rc3grC3+fh+Z5H3thYdtb5yrGAyTkAQF05XXCo4/a0/5yB8QNZYOyYFD/KQZ4OPBaba3flA&#10;3TGUIoawT1GBCaFJpfSFIYt+7BriyJ1dazFE2JZSt3iP4baW0yT5lhYrjg0GG1oZKq7Hm1VgL5uO&#10;5/58mu2/wr7f1YfV7tcoNRr2yx8QgfrwL367tzrOn8H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l7np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3CEB60E" w14:textId="77777777" w:rsidR="009A56B4" w:rsidRDefault="009A56B4" w:rsidP="00B57292">
                        <w:pPr>
                          <w:jc w:val="center"/>
                        </w:pPr>
                        <w:proofErr w:type="spellStart"/>
                        <w:r>
                          <w:t>Microfirewall</w:t>
                        </w:r>
                        <w:proofErr w:type="spellEnd"/>
                      </w:p>
                      <w:p w14:paraId="1C2B053D" w14:textId="77777777" w:rsidR="009A56B4" w:rsidRDefault="009A56B4" w:rsidP="00B57292">
                        <w:pPr>
                          <w:jc w:val="center"/>
                        </w:pPr>
                        <w:r>
                          <w:t>To temp stop (block) attack</w:t>
                        </w:r>
                      </w:p>
                    </w:txbxContent>
                  </v:textbox>
                </v:rect>
                <v:shape id="Straight Arrow Connector 15" o:spid="_x0000_s1036" type="#_x0000_t32" style="position:absolute;left:685800;top:3771900;width:2286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E/8b8AAADbAAAADwAAAGRycy9kb3ducmV2LnhtbERPTWsCMRC9F/wPYQRvNatgKVujiCCK&#10;t1qh13EzboKbybqJbvTXN4VCb/N4nzNfJteIO3XBelYwGRcgiCuvLdcKjl+b13cQISJrbDyTggcF&#10;WC4GL3Mste/5k+6HWIscwqFEBSbGtpQyVIYchrFviTN39p3DmGFXS91hn8NdI6dF8SYdWs4NBlta&#10;G6ouh5tTUJy+Z6nfn/Zon3Zdb4/m6ndJqdEwrT5ARErxX/zn3uk8fwa/v+QD5OI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5E/8b8AAADbAAAADwAAAAAAAAAAAAAAAACh&#10;AgAAZHJzL2Rvd25yZXYueG1sUEsFBgAAAAAEAAQA+QAAAI0DAAAAAA==&#10;" strokecolor="#4f81bd [3204]" strokeweight="2pt">
                  <v:stroke startarrow="open" endarrow="open"/>
                  <v:shadow on="t" opacity="24903f" mv:blur="40000f" origin=",.5" offset="0,20000emu"/>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8" o:spid="_x0000_s1037" type="#_x0000_t38" style="position:absolute;left:1371600;top:1485900;width:342900;height:5715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hmFsQAAADbAAAADwAAAGRycy9kb3ducmV2LnhtbESPQWvDMAyF74P9B6NBL6V1usMYWd0S&#10;CltHT1tadhaxmqSN5WC7Sfrvp8NgN4n39N6n9XZynRooxNazgdUyA0VcedtybeB0fF+8gooJ2WLn&#10;mQzcKcJ28/iwxtz6kb9pKFOtJIRjjgaalPpc61g15DAufU8s2tkHh0nWUGsbcJRw1+nnLHvRDluW&#10;hgZ72jVUXcubM1B+nfbF/L46XPpq/jGMZxeK4seY2dNUvIFKNKV/89/1pxV8gZVfZAC9+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iGYWxAAAANsAAAAPAAAAAAAAAAAA&#10;AAAAAKECAABkcnMvZG93bnJldi54bWxQSwUGAAAAAAQABAD5AAAAkgMAAAAA&#10;" adj="10800" strokecolor="#4f81bd [3204]" strokeweight="2pt">
                  <v:stroke startarrow="open" endarrow="open"/>
                  <v:shadow on="t" opacity="24903f" mv:blur="40000f" origin=",.5" offset="0,20000emu"/>
                </v:shape>
                <v:shape id="Straight Arrow Connector 19" o:spid="_x0000_s1038" type="#_x0000_t32" style="position:absolute;left:2400300;top:28575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w19MAAAADbAAAADwAAAGRycy9kb3ducmV2LnhtbERPTWsCMRC9F/ofwgi91axCi26NIoIo&#10;3qoLXsfNdBPcTLab6Kb99U2h0Ns83ucsVsm14k59sJ4VTMYFCOLaa8uNguq0fZ6BCBFZY+uZFHxR&#10;gNXy8WGBpfYDv9P9GBuRQziUqMDE2JVShtqQwzD2HXHmPnzvMGbYN1L3OORw18ppUbxKh5Zzg8GO&#10;Nobq6/HmFBSX80saDpcD2m+7aXaV+fT7pNTTKK3fQERK8V/8597rPH8Ov7/kA+Ty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rcNfTAAAAA2wAAAA8AAAAAAAAAAAAAAAAA&#10;oQIAAGRycy9kb3ducmV2LnhtbFBLBQYAAAAABAAEAPkAAACOAwAAAAA=&#10;" strokecolor="#4f81bd [3204]" strokeweight="2pt">
                  <v:stroke startarrow="open" endarrow="open"/>
                  <v:shadow on="t" opacity="24903f" mv:blur="40000f" origin=",.5" offset="0,20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39" type="#_x0000_t22" style="position:absolute;left:2514600;top:466090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n7MwgAA&#10;ANoAAAAPAAAAZHJzL2Rvd25yZXYueG1sRI9Ba8JAEIXvgv9hGcGb2Si2SJpVRKn0WJMc7G3ITpPQ&#10;7GzIbk38992A0NMwvDfve5MeRtOKO/WusaxgHcUgiEurG64UFPn7agfCeWSNrWVS8CAHh/18lmKi&#10;7cBXume+EiGEXYIKau+7REpX1mTQRbYjDtq37Q36sPaV1D0OIdy0chPHr9Jgw4FQY0enmsqf7NcE&#10;Lo7t8HU7buxlXRbb88tnnstBqeViPL6B8DT6f/Pz+kOH+jC9Mk2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fsz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shape>
                <v:shape id="Straight Arrow Connector 20" o:spid="_x0000_s1040" type="#_x0000_t32" style="position:absolute;left:3314700;top:5003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pW1L8AAADbAAAADwAAAGRycy9kb3ducmV2LnhtbERPTWsCMRC9F/wPYQRvNatgKatRRCgV&#10;b1rB67gZN8HNZN1EN/rrm0Ohx8f7XqySa8SDumA9K5iMCxDEldeWawXHn6/3TxAhImtsPJOCJwVY&#10;LQdvCyy173lPj0OsRQ7hUKICE2NbShkqQw7D2LfEmbv4zmHMsKul7rDP4a6R06L4kA4t5waDLW0M&#10;VdfD3SkozqdZ6nfnHdqX3dTfR3Pz26TUaJjWcxCRUvwX/7m3WsE0r89f8g+Qy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YpW1L8AAADbAAAADwAAAAAAAAAAAAAAAACh&#10;AgAAZHJzL2Rvd25yZXYueG1sUEsFBgAAAAAEAAQA+QAAAI0DAAAAAA==&#10;" strokecolor="#4f81bd [3204]" strokeweight="2pt">
                  <v:stroke startarrow="open" endarrow="open"/>
                  <v:shadow on="t" opacity="24903f" mv:blur="40000f" origin=",.5" offset="0,20000emu"/>
                </v:shape>
                <w10:wrap type="through"/>
              </v:group>
            </w:pict>
          </mc:Fallback>
        </mc:AlternateContent>
      </w:r>
      <w:r>
        <w:br/>
      </w:r>
    </w:p>
    <w:p w14:paraId="10A76071" w14:textId="77777777" w:rsidR="00B57292" w:rsidRDefault="00B57292" w:rsidP="00B57292">
      <w:pPr>
        <w:pStyle w:val="conftext"/>
        <w:ind w:firstLine="0"/>
      </w:pPr>
    </w:p>
    <w:p w14:paraId="22187140" w14:textId="56D5BF0A" w:rsidR="00B57292" w:rsidRDefault="00B57292" w:rsidP="00B57292">
      <w:pPr>
        <w:pStyle w:val="conftext"/>
        <w:ind w:firstLine="0"/>
      </w:pPr>
    </w:p>
    <w:p w14:paraId="1EBD5DB9" w14:textId="77777777" w:rsidR="00B57292" w:rsidRDefault="00B57292" w:rsidP="00B57292">
      <w:pPr>
        <w:pStyle w:val="conftext"/>
        <w:ind w:firstLine="0"/>
      </w:pPr>
    </w:p>
    <w:p w14:paraId="61C15048" w14:textId="77777777" w:rsidR="00B57292" w:rsidRDefault="00B57292" w:rsidP="00B57292">
      <w:pPr>
        <w:pStyle w:val="conftext"/>
        <w:ind w:firstLine="0"/>
      </w:pPr>
    </w:p>
    <w:p w14:paraId="5031BE56" w14:textId="77777777" w:rsidR="00B57292" w:rsidRDefault="00B57292" w:rsidP="00B57292">
      <w:pPr>
        <w:pStyle w:val="conftext"/>
        <w:ind w:firstLine="0"/>
      </w:pPr>
    </w:p>
    <w:p w14:paraId="1F5FBD77" w14:textId="77777777" w:rsidR="00B57292" w:rsidRDefault="00B57292" w:rsidP="00B57292">
      <w:pPr>
        <w:pStyle w:val="conftext"/>
        <w:ind w:firstLine="0"/>
      </w:pPr>
    </w:p>
    <w:p w14:paraId="36F43800" w14:textId="77777777" w:rsidR="00B57292" w:rsidRDefault="00B57292" w:rsidP="00B57292">
      <w:pPr>
        <w:pStyle w:val="conftext"/>
        <w:ind w:firstLine="0"/>
      </w:pPr>
    </w:p>
    <w:p w14:paraId="52153390" w14:textId="5556AE51" w:rsidR="00B57292" w:rsidRDefault="00B57292" w:rsidP="00B57292">
      <w:pPr>
        <w:pStyle w:val="conftext"/>
        <w:ind w:firstLine="0"/>
      </w:pPr>
    </w:p>
    <w:p w14:paraId="1267F3CE" w14:textId="77777777" w:rsidR="00B57292" w:rsidRDefault="00B57292" w:rsidP="00B57292">
      <w:pPr>
        <w:pStyle w:val="conftext"/>
        <w:ind w:firstLine="0"/>
      </w:pPr>
    </w:p>
    <w:p w14:paraId="3900ED2B" w14:textId="77777777" w:rsidR="00B57292" w:rsidRDefault="00B57292" w:rsidP="00B57292">
      <w:pPr>
        <w:pStyle w:val="conftext"/>
        <w:ind w:firstLine="0"/>
      </w:pPr>
    </w:p>
    <w:p w14:paraId="73976176" w14:textId="77777777" w:rsidR="00B57292" w:rsidRDefault="00B57292" w:rsidP="00B57292">
      <w:pPr>
        <w:pStyle w:val="conftext"/>
        <w:ind w:firstLine="0"/>
      </w:pPr>
    </w:p>
    <w:p w14:paraId="1182D9B7" w14:textId="77777777" w:rsidR="00B57292" w:rsidRDefault="00B57292" w:rsidP="00B57292">
      <w:pPr>
        <w:pStyle w:val="conftext"/>
        <w:ind w:firstLine="0"/>
      </w:pPr>
    </w:p>
    <w:p w14:paraId="63E7000B" w14:textId="77777777" w:rsidR="00B57292" w:rsidRDefault="00B57292" w:rsidP="00B57292">
      <w:pPr>
        <w:pStyle w:val="conftext"/>
        <w:ind w:firstLine="0"/>
      </w:pPr>
    </w:p>
    <w:p w14:paraId="2FF99989" w14:textId="77777777" w:rsidR="00B57292" w:rsidRDefault="00B57292" w:rsidP="00B57292">
      <w:pPr>
        <w:pStyle w:val="conftext"/>
        <w:ind w:firstLine="0"/>
      </w:pPr>
    </w:p>
    <w:p w14:paraId="1583FA0F" w14:textId="77777777" w:rsidR="00B57292" w:rsidRDefault="00B57292" w:rsidP="00B57292">
      <w:pPr>
        <w:pStyle w:val="conftext"/>
        <w:ind w:firstLine="0"/>
      </w:pPr>
    </w:p>
    <w:p w14:paraId="031CCA66" w14:textId="77777777" w:rsidR="00B57292" w:rsidRDefault="00B57292" w:rsidP="00B57292">
      <w:pPr>
        <w:pStyle w:val="conftext"/>
        <w:ind w:firstLine="0"/>
      </w:pPr>
    </w:p>
    <w:p w14:paraId="028D6055" w14:textId="77777777" w:rsidR="00B57292" w:rsidRDefault="00B57292" w:rsidP="00B57292">
      <w:pPr>
        <w:pStyle w:val="conftext"/>
        <w:ind w:firstLine="0"/>
      </w:pPr>
    </w:p>
    <w:p w14:paraId="04B555FB" w14:textId="77777777" w:rsidR="00B57292" w:rsidRDefault="00B57292" w:rsidP="00B57292">
      <w:pPr>
        <w:pStyle w:val="conftext"/>
        <w:ind w:firstLine="0"/>
      </w:pPr>
    </w:p>
    <w:p w14:paraId="3BB03208" w14:textId="77777777" w:rsidR="00B57292" w:rsidRDefault="00B57292" w:rsidP="00B57292">
      <w:pPr>
        <w:pStyle w:val="conftext"/>
        <w:ind w:firstLine="0"/>
      </w:pPr>
    </w:p>
    <w:p w14:paraId="717C236D" w14:textId="77777777" w:rsidR="00B57292" w:rsidRDefault="00B57292" w:rsidP="00B57292">
      <w:pPr>
        <w:pStyle w:val="conftext"/>
        <w:ind w:firstLine="0"/>
      </w:pPr>
    </w:p>
    <w:p w14:paraId="4267FA5E" w14:textId="77777777" w:rsidR="00B57292" w:rsidRDefault="00B57292" w:rsidP="00B57292">
      <w:pPr>
        <w:pStyle w:val="conftext"/>
        <w:ind w:firstLine="0"/>
      </w:pPr>
    </w:p>
    <w:p w14:paraId="29FCC609" w14:textId="77777777" w:rsidR="00B57292" w:rsidRDefault="00B57292" w:rsidP="00B57292">
      <w:pPr>
        <w:pStyle w:val="conftext"/>
        <w:ind w:firstLine="0"/>
      </w:pPr>
    </w:p>
    <w:p w14:paraId="61461199" w14:textId="77777777" w:rsidR="00B57292" w:rsidRDefault="00B57292" w:rsidP="00B57292">
      <w:pPr>
        <w:pStyle w:val="conftext"/>
        <w:ind w:firstLine="0"/>
      </w:pPr>
    </w:p>
    <w:p w14:paraId="581DFB9D" w14:textId="77777777" w:rsidR="00B57292" w:rsidRDefault="00B57292" w:rsidP="00B57292">
      <w:pPr>
        <w:pStyle w:val="conftext"/>
        <w:ind w:firstLine="0"/>
      </w:pPr>
    </w:p>
    <w:p w14:paraId="114A987E" w14:textId="77777777" w:rsidR="00B57292" w:rsidRDefault="00B57292" w:rsidP="00B57292">
      <w:pPr>
        <w:pStyle w:val="conftext"/>
        <w:ind w:firstLine="0"/>
      </w:pPr>
    </w:p>
    <w:p w14:paraId="75C8E72C" w14:textId="77777777" w:rsidR="00B57292" w:rsidRDefault="00B57292" w:rsidP="00B57292">
      <w:pPr>
        <w:pStyle w:val="conftext"/>
        <w:ind w:firstLine="0"/>
      </w:pPr>
    </w:p>
    <w:p w14:paraId="3759752D" w14:textId="77777777" w:rsidR="00B57292" w:rsidRDefault="00B57292" w:rsidP="00B57292">
      <w:pPr>
        <w:pStyle w:val="conftext"/>
        <w:ind w:firstLine="0"/>
      </w:pPr>
    </w:p>
    <w:p w14:paraId="7DF1124A" w14:textId="77777777" w:rsidR="00B57292" w:rsidRDefault="00B57292" w:rsidP="00B57292">
      <w:pPr>
        <w:pStyle w:val="conftext"/>
        <w:ind w:firstLine="0"/>
      </w:pPr>
    </w:p>
    <w:p w14:paraId="2457A402" w14:textId="77777777" w:rsidR="00B57292" w:rsidRDefault="00B57292" w:rsidP="00B57292">
      <w:pPr>
        <w:pStyle w:val="conftext"/>
        <w:ind w:firstLine="0"/>
      </w:pPr>
    </w:p>
    <w:p w14:paraId="513BB5C5" w14:textId="77777777" w:rsidR="00B57292" w:rsidRDefault="00B57292" w:rsidP="00B57292">
      <w:pPr>
        <w:pStyle w:val="conftext"/>
        <w:ind w:firstLine="0"/>
      </w:pPr>
    </w:p>
    <w:p w14:paraId="7AB9269F" w14:textId="77777777" w:rsidR="00B57292" w:rsidRDefault="00B57292" w:rsidP="00B57292">
      <w:pPr>
        <w:pStyle w:val="conftext"/>
        <w:ind w:firstLine="0"/>
      </w:pPr>
    </w:p>
    <w:p w14:paraId="2C0B9CB8" w14:textId="77777777" w:rsidR="00B57292" w:rsidRDefault="00B57292" w:rsidP="00B57292">
      <w:pPr>
        <w:pStyle w:val="conftext"/>
        <w:ind w:firstLine="0"/>
      </w:pPr>
    </w:p>
    <w:p w14:paraId="54881B87" w14:textId="77777777" w:rsidR="00B57292" w:rsidRDefault="00B57292" w:rsidP="00B57292">
      <w:pPr>
        <w:pStyle w:val="conftext"/>
        <w:ind w:firstLine="0"/>
      </w:pPr>
    </w:p>
    <w:p w14:paraId="0494FE56" w14:textId="77777777" w:rsidR="00B57292" w:rsidRDefault="00B57292" w:rsidP="00B57292">
      <w:pPr>
        <w:pStyle w:val="conftext"/>
        <w:ind w:firstLine="0"/>
      </w:pPr>
    </w:p>
    <w:p w14:paraId="62EDD91F" w14:textId="77777777" w:rsidR="00B57292" w:rsidRDefault="00B57292" w:rsidP="00B57292">
      <w:pPr>
        <w:pStyle w:val="conftext"/>
        <w:ind w:firstLine="0"/>
      </w:pPr>
    </w:p>
    <w:p w14:paraId="59AF56B9" w14:textId="77777777" w:rsidR="00B57292" w:rsidRDefault="00B57292" w:rsidP="00B57292">
      <w:pPr>
        <w:pStyle w:val="conftext"/>
        <w:ind w:firstLine="0"/>
      </w:pPr>
    </w:p>
    <w:p w14:paraId="369ED697" w14:textId="77777777" w:rsidR="00B57292" w:rsidRDefault="00B57292" w:rsidP="00B57292">
      <w:pPr>
        <w:pStyle w:val="conftext"/>
        <w:ind w:firstLine="0"/>
      </w:pPr>
    </w:p>
    <w:p w14:paraId="069B4177" w14:textId="77777777" w:rsidR="00B57292" w:rsidRDefault="00B57292" w:rsidP="00B57292">
      <w:pPr>
        <w:pStyle w:val="conftext"/>
        <w:ind w:firstLine="0"/>
      </w:pPr>
    </w:p>
    <w:p w14:paraId="0D2B2735" w14:textId="77777777" w:rsidR="00B57292" w:rsidRDefault="00B57292" w:rsidP="00B57292">
      <w:pPr>
        <w:pStyle w:val="conftext"/>
        <w:ind w:firstLine="0"/>
      </w:pPr>
    </w:p>
    <w:p w14:paraId="4B8BDFD7" w14:textId="77777777" w:rsidR="00B57292" w:rsidRDefault="00B57292" w:rsidP="00B57292">
      <w:pPr>
        <w:pStyle w:val="conftext"/>
        <w:ind w:firstLine="0"/>
      </w:pPr>
    </w:p>
    <w:p w14:paraId="50170ECD" w14:textId="77777777" w:rsidR="00B57292" w:rsidRDefault="00B57292" w:rsidP="00B57292">
      <w:pPr>
        <w:pStyle w:val="conftext"/>
        <w:ind w:firstLine="0"/>
      </w:pPr>
    </w:p>
    <w:p w14:paraId="1F9FA431" w14:textId="77777777" w:rsidR="00B57292" w:rsidRDefault="00B57292" w:rsidP="00B57292">
      <w:pPr>
        <w:pStyle w:val="conftext"/>
        <w:ind w:firstLine="0"/>
      </w:pPr>
    </w:p>
    <w:p w14:paraId="4A6ABDD9" w14:textId="77777777" w:rsidR="00B57292" w:rsidRDefault="00B57292" w:rsidP="00B57292">
      <w:pPr>
        <w:pStyle w:val="conftext"/>
        <w:ind w:firstLine="0"/>
      </w:pPr>
    </w:p>
    <w:p w14:paraId="323080D7" w14:textId="04836A32" w:rsidR="00B57292" w:rsidRDefault="00B57292">
      <w:r>
        <w:br w:type="page"/>
      </w:r>
    </w:p>
    <w:p w14:paraId="09CB8DD4" w14:textId="610CA9B2" w:rsidR="00B57292" w:rsidRDefault="00B57292" w:rsidP="00B57292">
      <w:pPr>
        <w:pStyle w:val="Heading2"/>
      </w:pPr>
      <w:r>
        <w:lastRenderedPageBreak/>
        <w:t>Alternative Firewall Using Double Proxy</w:t>
      </w:r>
    </w:p>
    <w:p w14:paraId="2D06F872" w14:textId="26EA2A87" w:rsidR="00171719" w:rsidRDefault="00171719" w:rsidP="00B57292">
      <w:pPr>
        <w:jc w:val="center"/>
      </w:pPr>
    </w:p>
    <w:p w14:paraId="7F7602E7" w14:textId="77777777" w:rsidR="00171719" w:rsidRDefault="00171719" w:rsidP="00B57292">
      <w:pPr>
        <w:jc w:val="center"/>
      </w:pPr>
    </w:p>
    <w:p w14:paraId="6D5A61C9" w14:textId="77777777" w:rsidR="00171719" w:rsidRDefault="00171719" w:rsidP="00B57292">
      <w:pPr>
        <w:jc w:val="center"/>
      </w:pPr>
    </w:p>
    <w:p w14:paraId="3F663E40" w14:textId="77777777" w:rsidR="00171719" w:rsidRDefault="00171719" w:rsidP="00B57292">
      <w:pPr>
        <w:jc w:val="center"/>
      </w:pPr>
    </w:p>
    <w:p w14:paraId="506EFC2F" w14:textId="77777777" w:rsidR="00171719" w:rsidRDefault="00171719" w:rsidP="00B57292">
      <w:pPr>
        <w:jc w:val="center"/>
      </w:pPr>
    </w:p>
    <w:p w14:paraId="4CCD763C" w14:textId="77777777" w:rsidR="00171719" w:rsidRDefault="00171719" w:rsidP="00B57292">
      <w:pPr>
        <w:jc w:val="center"/>
      </w:pPr>
    </w:p>
    <w:p w14:paraId="013DA980" w14:textId="77777777" w:rsidR="00171719" w:rsidRDefault="00171719" w:rsidP="00B57292">
      <w:pPr>
        <w:jc w:val="center"/>
      </w:pPr>
    </w:p>
    <w:p w14:paraId="359C54D7" w14:textId="77777777" w:rsidR="00171719" w:rsidRDefault="00171719" w:rsidP="00B57292">
      <w:pPr>
        <w:jc w:val="center"/>
      </w:pPr>
    </w:p>
    <w:p w14:paraId="496F7E91" w14:textId="77777777" w:rsidR="00171719" w:rsidRDefault="00171719" w:rsidP="00B57292">
      <w:pPr>
        <w:jc w:val="center"/>
      </w:pPr>
    </w:p>
    <w:p w14:paraId="55576A66" w14:textId="77777777" w:rsidR="00171719" w:rsidRDefault="00171719" w:rsidP="00B57292">
      <w:pPr>
        <w:jc w:val="center"/>
      </w:pPr>
    </w:p>
    <w:p w14:paraId="4409C356" w14:textId="19A29AFB" w:rsidR="00171719" w:rsidRPr="0003637D" w:rsidRDefault="00171719" w:rsidP="00B57292">
      <w:pPr>
        <w:jc w:val="center"/>
        <w:rPr>
          <w:sz w:val="20"/>
          <w:szCs w:val="20"/>
        </w:rPr>
      </w:pPr>
      <w:r>
        <w:rPr>
          <w:noProof/>
          <w:lang w:val="en-US"/>
        </w:rPr>
        <mc:AlternateContent>
          <mc:Choice Requires="wpg">
            <w:drawing>
              <wp:anchor distT="0" distB="0" distL="114300" distR="114300" simplePos="0" relativeHeight="251667456" behindDoc="0" locked="0" layoutInCell="1" allowOverlap="1" wp14:anchorId="0E205CAA" wp14:editId="0A8F9232">
                <wp:simplePos x="0" y="0"/>
                <wp:positionH relativeFrom="column">
                  <wp:posOffset>420370</wp:posOffset>
                </wp:positionH>
                <wp:positionV relativeFrom="paragraph">
                  <wp:posOffset>-1283970</wp:posOffset>
                </wp:positionV>
                <wp:extent cx="5029200" cy="6427470"/>
                <wp:effectExtent l="50800" t="25400" r="76200" b="100330"/>
                <wp:wrapThrough wrapText="bothSides">
                  <wp:wrapPolygon edited="0">
                    <wp:start x="3709" y="-85"/>
                    <wp:lineTo x="3055" y="0"/>
                    <wp:lineTo x="3164" y="5207"/>
                    <wp:lineTo x="5345" y="5463"/>
                    <wp:lineTo x="-218" y="6402"/>
                    <wp:lineTo x="-218" y="9389"/>
                    <wp:lineTo x="9818" y="9560"/>
                    <wp:lineTo x="9818" y="10243"/>
                    <wp:lineTo x="10800" y="10926"/>
                    <wp:lineTo x="10800" y="16389"/>
                    <wp:lineTo x="2182" y="16389"/>
                    <wp:lineTo x="2182" y="17755"/>
                    <wp:lineTo x="-218" y="17755"/>
                    <wp:lineTo x="-218" y="21681"/>
                    <wp:lineTo x="11345" y="21852"/>
                    <wp:lineTo x="13745" y="21852"/>
                    <wp:lineTo x="15709" y="21766"/>
                    <wp:lineTo x="21491" y="20828"/>
                    <wp:lineTo x="21709" y="19462"/>
                    <wp:lineTo x="21055" y="19120"/>
                    <wp:lineTo x="18982" y="19120"/>
                    <wp:lineTo x="17891" y="17755"/>
                    <wp:lineTo x="18109" y="16730"/>
                    <wp:lineTo x="16364" y="16389"/>
                    <wp:lineTo x="10691" y="16389"/>
                    <wp:lineTo x="10909" y="9560"/>
                    <wp:lineTo x="19527" y="9560"/>
                    <wp:lineTo x="21818" y="9304"/>
                    <wp:lineTo x="21818" y="6487"/>
                    <wp:lineTo x="20073" y="6317"/>
                    <wp:lineTo x="6436" y="5463"/>
                    <wp:lineTo x="8073" y="5463"/>
                    <wp:lineTo x="9273" y="4865"/>
                    <wp:lineTo x="9164" y="2731"/>
                    <wp:lineTo x="10582" y="1366"/>
                    <wp:lineTo x="10800" y="512"/>
                    <wp:lineTo x="9927" y="341"/>
                    <wp:lineTo x="4255" y="-85"/>
                    <wp:lineTo x="3709" y="-85"/>
                  </wp:wrapPolygon>
                </wp:wrapThrough>
                <wp:docPr id="2" name="Group 2"/>
                <wp:cNvGraphicFramePr/>
                <a:graphic xmlns:a="http://schemas.openxmlformats.org/drawingml/2006/main">
                  <a:graphicData uri="http://schemas.microsoft.com/office/word/2010/wordprocessingGroup">
                    <wpg:wgp>
                      <wpg:cNvGrpSpPr/>
                      <wpg:grpSpPr>
                        <a:xfrm>
                          <a:off x="0" y="0"/>
                          <a:ext cx="5029200" cy="6427470"/>
                          <a:chOff x="0" y="0"/>
                          <a:chExt cx="5029200" cy="6427470"/>
                        </a:xfrm>
                      </wpg:grpSpPr>
                      <wps:wsp>
                        <wps:cNvPr id="10" name="Rectangle 10"/>
                        <wps:cNvSpPr/>
                        <wps:spPr>
                          <a:xfrm>
                            <a:off x="0" y="1943100"/>
                            <a:ext cx="5029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94A5A2" w14:textId="77777777" w:rsidR="009A56B4" w:rsidRDefault="009A56B4" w:rsidP="00171719">
                              <w:pPr>
                                <w:jc w:val="center"/>
                                <w:rPr>
                                  <w:sz w:val="20"/>
                                  <w:szCs w:val="20"/>
                                </w:rPr>
                              </w:pPr>
                              <w:r w:rsidRPr="0003637D">
                                <w:rPr>
                                  <w:sz w:val="20"/>
                                  <w:szCs w:val="20"/>
                                </w:rPr>
                                <w:t xml:space="preserve">Dummy IP Gateway </w:t>
                              </w:r>
                              <w:r>
                                <w:rPr>
                                  <w:sz w:val="20"/>
                                  <w:szCs w:val="20"/>
                                </w:rPr>
                                <w:t xml:space="preserve"> (DAL)</w:t>
                              </w:r>
                            </w:p>
                            <w:p w14:paraId="3BA2FC90" w14:textId="77777777" w:rsidR="009A56B4" w:rsidRDefault="009A56B4" w:rsidP="00171719">
                              <w:pPr>
                                <w:jc w:val="center"/>
                                <w:rPr>
                                  <w:sz w:val="20"/>
                                  <w:szCs w:val="20"/>
                                </w:rPr>
                              </w:pPr>
                              <w:r>
                                <w:rPr>
                                  <w:sz w:val="20"/>
                                  <w:szCs w:val="20"/>
                                </w:rPr>
                                <w:t>Performs Proxy  duties for the Firewall</w:t>
                              </w:r>
                            </w:p>
                            <w:p w14:paraId="76BFE971" w14:textId="77777777" w:rsidR="009A56B4" w:rsidRDefault="009A56B4" w:rsidP="00171719">
                              <w:pPr>
                                <w:jc w:val="center"/>
                                <w:rPr>
                                  <w:sz w:val="20"/>
                                  <w:szCs w:val="20"/>
                                </w:rPr>
                              </w:pPr>
                              <w:r>
                                <w:rPr>
                                  <w:sz w:val="20"/>
                                  <w:szCs w:val="20"/>
                                </w:rPr>
                                <w:t>Outgoing and incoming data IPs – static ips</w:t>
                              </w:r>
                            </w:p>
                            <w:p w14:paraId="3B6B78AE" w14:textId="77777777" w:rsidR="009A56B4" w:rsidRPr="0003637D" w:rsidRDefault="009A56B4" w:rsidP="00171719">
                              <w:pPr>
                                <w:jc w:val="center"/>
                                <w:rPr>
                                  <w:sz w:val="20"/>
                                  <w:szCs w:val="20"/>
                                </w:rPr>
                              </w:pPr>
                              <w:r>
                                <w:rPr>
                                  <w:sz w:val="20"/>
                                  <w:szCs w:val="20"/>
                                </w:rPr>
                                <w:t>Incoming go to the next 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5375910"/>
                            <a:ext cx="1371600" cy="10287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00500" y="5718810"/>
                            <a:ext cx="9144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485900" y="526161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182F4" w14:textId="77777777" w:rsidR="009A56B4" w:rsidRDefault="009A56B4" w:rsidP="00171719">
                              <w:r>
                                <w:t>LAN/WAN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flipV="1">
                            <a:off x="3886200" y="4914900"/>
                            <a:ext cx="457200" cy="80391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a:off x="914400" y="0"/>
                            <a:ext cx="228600" cy="8001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5" name="Text Box 25"/>
                        <wps:cNvSpPr txBox="1"/>
                        <wps:spPr>
                          <a:xfrm>
                            <a:off x="685800" y="11430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099904" w14:textId="77777777" w:rsidR="009A56B4" w:rsidRDefault="009A56B4" w:rsidP="00171719">
                              <w:r>
                                <w:t>Attack on 192.168.1.245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800100" y="80010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400824" w14:textId="77777777" w:rsidR="009A56B4" w:rsidRDefault="009A56B4" w:rsidP="00171719">
                              <w:pPr>
                                <w:jc w:val="center"/>
                              </w:pPr>
                              <w:r>
                                <w:t>Microfirewall</w:t>
                              </w:r>
                            </w:p>
                            <w:p w14:paraId="2885372E" w14:textId="77777777" w:rsidR="009A56B4" w:rsidRDefault="009A56B4" w:rsidP="00171719">
                              <w:pPr>
                                <w:jc w:val="center"/>
                              </w:pPr>
                              <w:r>
                                <w:t>To temp stop (block)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571500" y="4914900"/>
                            <a:ext cx="2286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8" name="Curved Connector 28"/>
                        <wps:cNvCnPr/>
                        <wps:spPr>
                          <a:xfrm rot="16200000" flipH="1">
                            <a:off x="1257300" y="1600200"/>
                            <a:ext cx="457200" cy="2286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flipV="1">
                            <a:off x="2400300" y="27432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0" name="Can 30"/>
                        <wps:cNvSpPr/>
                        <wps:spPr>
                          <a:xfrm>
                            <a:off x="2514600" y="5604510"/>
                            <a:ext cx="822960" cy="822960"/>
                          </a:xfrm>
                          <a:prstGeom prst="can">
                            <a:avLst/>
                          </a:prstGeom>
                          <a:ln/>
                        </wps:spPr>
                        <wps:style>
                          <a:lnRef idx="1">
                            <a:schemeClr val="accent1"/>
                          </a:lnRef>
                          <a:fillRef idx="3">
                            <a:schemeClr val="accent1"/>
                          </a:fillRef>
                          <a:effectRef idx="2">
                            <a:schemeClr val="accent1"/>
                          </a:effectRef>
                          <a:fontRef idx="minor">
                            <a:schemeClr val="lt1"/>
                          </a:fontRef>
                        </wps:style>
                        <wps:bodyPr/>
                      </wps:wsp>
                      <wps:wsp>
                        <wps:cNvPr id="31" name="Straight Arrow Connector 31"/>
                        <wps:cNvCnPr/>
                        <wps:spPr>
                          <a:xfrm flipH="1">
                            <a:off x="3314700" y="5947410"/>
                            <a:ext cx="6858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41" style="position:absolute;left:0;text-align:left;margin-left:33.1pt;margin-top:-101.05pt;width:396pt;height:506.1pt;z-index:251667456;mso-width-relative:margin;mso-height-relative:margin" coordsize="5029200,64274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">
                <v:rect id="Rectangle 10" o:spid="_x0000_s1042" style="position:absolute;top:1943100;width:50292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L/qwwAA&#10;ANsAAAAPAAAAZHJzL2Rvd25yZXYueG1sRI9Ba8JAEIXvBf/DMkJvdaNokdRVRFD0UETrDxiyYzaa&#10;nQ3ZNab/vnMQepvhvXnvm8Wq97XqqI1VYAPjUQaKuAi24tLA5Wf7MQcVE7LFOjAZ+KUIq+XgbYG5&#10;DU8+UXdOpZIQjjkacCk1udaxcOQxjkJDLNo1tB6TrG2pbYtPCfe1nmTZp/ZYsTQ4bGjjqLifH96A&#10;v+06nsfrZXqcpWN/qE+bw7cz5n3Yr79AJerTv/l1vbeCL/T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rL/q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2294A5A2" w14:textId="77777777" w:rsidR="009A56B4" w:rsidRDefault="009A56B4" w:rsidP="00171719">
                        <w:pPr>
                          <w:jc w:val="center"/>
                          <w:rPr>
                            <w:sz w:val="20"/>
                            <w:szCs w:val="20"/>
                          </w:rPr>
                        </w:pPr>
                        <w:r w:rsidRPr="0003637D">
                          <w:rPr>
                            <w:sz w:val="20"/>
                            <w:szCs w:val="20"/>
                          </w:rPr>
                          <w:t xml:space="preserve">Dummy IP Gateway </w:t>
                        </w:r>
                        <w:r>
                          <w:rPr>
                            <w:sz w:val="20"/>
                            <w:szCs w:val="20"/>
                          </w:rPr>
                          <w:t xml:space="preserve"> (DAL)</w:t>
                        </w:r>
                      </w:p>
                      <w:p w14:paraId="3BA2FC90" w14:textId="77777777" w:rsidR="009A56B4" w:rsidRDefault="009A56B4" w:rsidP="00171719">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p w14:paraId="76BFE971" w14:textId="77777777" w:rsidR="009A56B4" w:rsidRDefault="009A56B4" w:rsidP="00171719">
                        <w:pPr>
                          <w:jc w:val="center"/>
                          <w:rPr>
                            <w:sz w:val="20"/>
                            <w:szCs w:val="20"/>
                          </w:rPr>
                        </w:pPr>
                        <w:r>
                          <w:rPr>
                            <w:sz w:val="20"/>
                            <w:szCs w:val="20"/>
                          </w:rPr>
                          <w:t xml:space="preserve">Outgoing and incoming data IPs – static </w:t>
                        </w:r>
                        <w:proofErr w:type="spellStart"/>
                        <w:r>
                          <w:rPr>
                            <w:sz w:val="20"/>
                            <w:szCs w:val="20"/>
                          </w:rPr>
                          <w:t>ips</w:t>
                        </w:r>
                        <w:proofErr w:type="spellEnd"/>
                      </w:p>
                      <w:p w14:paraId="3B6B78AE" w14:textId="77777777" w:rsidR="009A56B4" w:rsidRPr="0003637D" w:rsidRDefault="009A56B4" w:rsidP="00171719">
                        <w:pPr>
                          <w:jc w:val="center"/>
                          <w:rPr>
                            <w:sz w:val="20"/>
                            <w:szCs w:val="20"/>
                          </w:rPr>
                        </w:pPr>
                        <w:r>
                          <w:rPr>
                            <w:sz w:val="20"/>
                            <w:szCs w:val="20"/>
                          </w:rPr>
                          <w:t>Incoming go to the next proxy</w:t>
                        </w:r>
                      </w:p>
                    </w:txbxContent>
                  </v:textbox>
                </v:rect>
                <v:rect id="Rectangle 16" o:spid="_x0000_s1043" style="position:absolute;top:5375910;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rect id="Rectangle 17" o:spid="_x0000_s1044" style="position:absolute;left:4000500;top:571881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SeewAAA&#10;ANsAAAAPAAAAZHJzL2Rvd25yZXYueG1sRE/bisIwEH0X/Icwwr5puuKNrlFEUNYHkaofMDRj091m&#10;UppYu3+/EQTf5nCus1x3thItNb50rOBzlIAgzp0uuVBwveyGCxA+IGusHJOCP/KwXvV7S0y1e3BG&#10;7TkUIoawT1GBCaFOpfS5IYt+5GriyN1cYzFE2BRSN/iI4baS4ySZSYslxwaDNW0N5b/nu1Vgf/Yt&#10;L/ztOjlNw6k7VNn2cDRKfQy6zReIQF14i1/ubx3nz+H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RSee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shape id="Text Box 22" o:spid="_x0000_s1045" type="#_x0000_t202" style="position:absolute;left:1485900;top:526161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50182F4" w14:textId="77777777" w:rsidR="009A56B4" w:rsidRDefault="009A56B4" w:rsidP="00171719">
                        <w:r>
                          <w:t>LAN/WAN</w:t>
                        </w:r>
                      </w:p>
                    </w:txbxContent>
                  </v:textbox>
                </v:shape>
                <v:shape id="Straight Arrow Connector 23" o:spid="_x0000_s1046" type="#_x0000_t32" style="position:absolute;left:3886200;top:4914900;width:457200;height:80391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lfaAMYAAADbAAAADwAAAGRycy9kb3ducmV2LnhtbESPUUvDMBSF34X9h3AHe3PpVphalw0R&#10;BpsgaBU2367NtSlrbrImrt2/N4Lg4+Gc8x3Ocj3YVpypC41jBbNpBoK4crrhWsH72+b6FkSIyBpb&#10;x6TgQgHWq9HVEgvten6lcxlrkSAcClRgYvSFlKEyZDFMnSdO3pfrLMYku1rqDvsEt62cZ9lCWmw4&#10;LRj09GioOpbfVkEvF/nh+eb0tN/k5tN/vOzKu4tXajIeHu5BRBrif/ivvdUK5jn8fkk/QK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5X2gDGAAAA2wAAAA8AAAAAAAAA&#10;AAAAAAAAoQIAAGRycy9kb3ducmV2LnhtbFBLBQYAAAAABAAEAPkAAACUAwAAAAA=&#10;" strokecolor="#4f81bd [3204]" strokeweight="2pt">
                  <v:stroke startarrow="open" endarrow="open"/>
                  <v:shadow on="t" opacity="24903f" mv:blur="40000f" origin=",.5" offset="0,20000emu"/>
                </v:shape>
                <v:shape id="Straight Arrow Connector 24" o:spid="_x0000_s1047" type="#_x0000_t32" style="position:absolute;left:914400;width:22860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L9lyMMAAADbAAAADwAAAGRycy9kb3ducmV2LnhtbESPQYvCMBSE78L+h/AWvIgmishSjbIs&#10;KIJ4WF0Ub8/m2ZY2L6WJWv+9WRA8DjPzDTNbtLYSN2p84VjDcKBAEKfOFJxp+Nsv+18gfEA2WDkm&#10;DQ/ysJh/dGaYGHfnX7rtQiYihH2CGvIQ6kRKn+Zk0Q9cTRy9i2sshiibTJoG7xFuKzlSaiItFhwX&#10;cqzpJ6e03F2thnKyUqq33By8fZzL7Ukece2PWnc/2+8piEBteIdf7bXRMBrD/5f4A+T8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ZcjDAAAA2wAAAA8AAAAAAAAAAAAA&#10;AAAAoQIAAGRycy9kb3ducmV2LnhtbFBLBQYAAAAABAAEAPkAAACRAwAAAAA=&#10;" strokecolor="red" strokeweight="2pt">
                  <v:stroke endarrow="open"/>
                  <v:shadow on="t" opacity="24903f" mv:blur="40000f" origin=",.5" offset="0,20000emu"/>
                </v:shape>
                <v:shape id="Text Box 25" o:spid="_x0000_s1048" type="#_x0000_t202" style="position:absolute;left:685800;top:114300;width:1828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46099904" w14:textId="77777777" w:rsidR="009A56B4" w:rsidRDefault="009A56B4" w:rsidP="00171719">
                        <w:r>
                          <w:t>Attack on 192.168.1.245</w:t>
                        </w:r>
                      </w:p>
                    </w:txbxContent>
                  </v:textbox>
                </v:shape>
                <v:rect id="Rectangle 26" o:spid="_x0000_s1049" style="position:absolute;left:800100;top:8001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Ui4wQAA&#10;ANsAAAAPAAAAZHJzL2Rvd25yZXYueG1sRI/disIwFITvF3yHcATv1lRRkWoUEVz0QsSfBzg0x6ba&#10;nJQmW+vbG0HwcpiZb5j5srWlaKj2hWMFg34CgjhzuuBcweW8+Z2C8AFZY+mYFDzJw3LR+Zljqt2D&#10;j9ScQi4ihH2KCkwIVSqlzwxZ9H1XEUfv6mqLIco6l7rGR4TbUg6TZCItFhwXDFa0NpTdT/9Wgb39&#10;NTz118voMA6Hdlce17u9UarXbVczEIHa8A1/2lutYDiB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WVIuM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79400824" w14:textId="77777777" w:rsidR="009A56B4" w:rsidRDefault="009A56B4" w:rsidP="00171719">
                        <w:pPr>
                          <w:jc w:val="center"/>
                        </w:pPr>
                        <w:proofErr w:type="spellStart"/>
                        <w:r>
                          <w:t>Microfirewall</w:t>
                        </w:r>
                        <w:proofErr w:type="spellEnd"/>
                      </w:p>
                      <w:p w14:paraId="2885372E" w14:textId="77777777" w:rsidR="009A56B4" w:rsidRDefault="009A56B4" w:rsidP="00171719">
                        <w:pPr>
                          <w:jc w:val="center"/>
                        </w:pPr>
                        <w:r>
                          <w:t>To temp stop (block) attack</w:t>
                        </w:r>
                      </w:p>
                    </w:txbxContent>
                  </v:textbox>
                </v:rect>
                <v:shape id="Straight Arrow Connector 27" o:spid="_x0000_s1050" type="#_x0000_t32" style="position:absolute;left:571500;top:4914900;width:2286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POoMIAAADbAAAADwAAAGRycy9kb3ducmV2LnhtbESPQWsCMRSE74L/ITyhN81WaJXVKEUo&#10;ireq4PW5ed2Ebl62m+hGf31TKPQ4zMw3zHKdXCNu1AXrWcHzpABBXHltuVZwOr6P5yBCRNbYeCYF&#10;dwqwXg0HSyy17/mDbodYiwzhUKICE2NbShkqQw7DxLfE2fv0ncOYZVdL3WGf4a6R06J4lQ4t5wWD&#10;LW0MVV+Hq1NQXM4vqd9f9mgfdlNvT+bb75JST6P0tgARKcX/8F97pxVMZ/D7Jf8A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POoMIAAADbAAAADwAAAAAAAAAAAAAA&#10;AAChAgAAZHJzL2Rvd25yZXYueG1sUEsFBgAAAAAEAAQA+QAAAJADAAAAAA==&#10;" strokecolor="#4f81bd [3204]" strokeweight="2pt">
                  <v:stroke startarrow="open" endarrow="open"/>
                  <v:shadow on="t" opacity="24903f" mv:blur="40000f" origin=",.5" offset="0,20000emu"/>
                </v:shape>
                <v:shape id="Curved Connector 28" o:spid="_x0000_s1051" type="#_x0000_t38" style="position:absolute;left:1257300;top:1600200;width:457200;height:228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mLLL8AAADbAAAADwAAAGRycy9kb3ducmV2LnhtbERPy4rCMBTdC/MP4Q7MTlNdqFTTMgyM&#10;iOCiWnB7aW4fTHNTkmjr308WgsvDee/zyfTiQc53lhUsFwkI4srqjhsF5fV3vgXhA7LG3jIpeJKH&#10;PPuY7THVduSCHpfQiBjCPkUFbQhDKqWvWjLoF3YgjlxtncEQoWukdjjGcNPLVZKspcGOY0OLA/20&#10;VP1d7kZBcbb2NF6Xm0NZH2scene7Fxulvj6n7x2IQFN4i1/uo1awimPjl/gDZPY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fmLLL8AAADbAAAADwAAAAAAAAAAAAAAAACh&#10;AgAAZHJzL2Rvd25yZXYueG1sUEsFBgAAAAAEAAQA+QAAAI0DAAAAAA==&#10;" adj="10800" strokecolor="#4f81bd [3204]" strokeweight="2pt">
                  <v:stroke startarrow="open" endarrow="open"/>
                  <v:shadow on="t" opacity="24903f" mv:blur="40000f" origin=",.5" offset="0,20000emu"/>
                </v:shape>
                <v:shape id="Straight Arrow Connector 29" o:spid="_x0000_s1052" type="#_x0000_t32" style="position:absolute;left:2400300;top:27432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D/ScIAAADbAAAADwAAAGRycy9kb3ducmV2LnhtbESPQWsCMRSE74L/ITyhN81WaNHVKEUo&#10;ireq4PW5ed2Ebl62m+hGf31TKPQ4zMw3zHKdXCNu1AXrWcHzpABBXHltuVZwOr6PZyBCRNbYeCYF&#10;dwqwXg0HSyy17/mDbodYiwzhUKICE2NbShkqQw7DxLfE2fv0ncOYZVdL3WGf4a6R06J4lQ4t5wWD&#10;LW0MVV+Hq1NQXM4vqd9f9mgfdlNvT+bb75JST6P0tgARKcX/8F97pxVM5/D7Jf8A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LD/ScIAAADbAAAADwAAAAAAAAAAAAAA&#10;AAChAgAAZHJzL2Rvd25yZXYueG1sUEsFBgAAAAAEAAQA+QAAAJADAAAAAA==&#10;" strokecolor="#4f81bd [3204]" strokeweight="2pt">
                  <v:stroke startarrow="open" endarrow="open"/>
                  <v:shadow on="t" opacity="24903f" mv:blur="40000f" origin=",.5" offset="0,20000emu"/>
                </v:shape>
                <v:shape id="Can 30" o:spid="_x0000_s1053" type="#_x0000_t22" style="position:absolute;left:2514600;top:560451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jBIbwAAA&#10;ANsAAAAPAAAAZHJzL2Rvd25yZXYueG1sRE9Na8JAEL0X/A/LCN7qRm1FoqtIi8Vjm3jQ25Adk2B2&#10;NmRXk/5751Do8fG+N7vBNepBXag9G5hNE1DEhbc1lwZO+eF1BSpEZIuNZzLwSwF229HLBlPre/6h&#10;RxZLJSEcUjRQxdimWoeiIodh6lti4a6+cxgFdqW2HfYS7ho9T5KldlizNFTY0kdFxS27O+nFoekv&#10;5/3cf82K09vn+3ee696YyXjYr0FFGuK/+M99tAYWsl6+yA/Q2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jBIb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shape>
                <v:shape id="Straight Arrow Connector 31" o:spid="_x0000_s1054" type="#_x0000_t32" style="position:absolute;left:3314700;top:594741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9lksIAAADbAAAADwAAAGRycy9kb3ducmV2LnhtbESPQWsCMRSE7wX/Q3gFbzWr0iKrUYog&#10;irdawetz87oJ3bysm+im/fVNQfA4zMw3zGKVXCNu1AXrWcF4VIAgrry2XCs4fm5eZiBCRNbYeCYF&#10;PxRgtRw8LbDUvucPuh1iLTKEQ4kKTIxtKWWoDDkMI98SZ+/Ldw5jll0tdYd9hrtGToriTTq0nBcM&#10;trQ2VH0frk5BcT69pn5/3qP9tet6ezQXv0tKDZ/T+xxEpBQf4Xt7pxVMx/D/Jf8Auf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x9lksIAAADbAAAADwAAAAAAAAAAAAAA&#10;AAChAgAAZHJzL2Rvd25yZXYueG1sUEsFBgAAAAAEAAQA+QAAAJADAAAAAA==&#10;" strokecolor="#4f81bd [3204]" strokeweight="2pt">
                  <v:stroke startarrow="open" endarrow="open"/>
                  <v:shadow on="t" opacity="24903f" mv:blur="40000f" origin=",.5" offset="0,20000emu"/>
                </v:shape>
                <w10:wrap type="through"/>
              </v:group>
            </w:pict>
          </mc:Fallback>
        </mc:AlternateContent>
      </w:r>
    </w:p>
    <w:p w14:paraId="2CD47B07" w14:textId="77777777" w:rsidR="00B57292" w:rsidRDefault="00B57292"/>
    <w:p w14:paraId="6AB0D481" w14:textId="77777777" w:rsidR="00B57292" w:rsidRDefault="00B57292"/>
    <w:p w14:paraId="1CD53B79" w14:textId="77777777" w:rsidR="00B57292" w:rsidRDefault="00B57292">
      <w:pPr>
        <w:rPr>
          <w:sz w:val="20"/>
          <w:szCs w:val="20"/>
          <w:lang w:val="en-US"/>
        </w:rPr>
      </w:pPr>
    </w:p>
    <w:p w14:paraId="508D8012" w14:textId="77777777" w:rsidR="00B57292" w:rsidRDefault="00B57292" w:rsidP="00B57292">
      <w:pPr>
        <w:pStyle w:val="conftext"/>
        <w:ind w:firstLine="0"/>
      </w:pPr>
    </w:p>
    <w:p w14:paraId="43384C2E" w14:textId="77777777" w:rsidR="00347056" w:rsidRDefault="00347056" w:rsidP="003548BF"/>
    <w:p w14:paraId="61CF4651" w14:textId="77777777" w:rsidR="00347056" w:rsidRDefault="00347056" w:rsidP="003548BF"/>
    <w:p w14:paraId="61540151" w14:textId="77777777" w:rsidR="003548BF" w:rsidRDefault="003548BF" w:rsidP="003548BF"/>
    <w:p w14:paraId="38CD1C88" w14:textId="5ECB5B4F" w:rsidR="00A140F0" w:rsidRDefault="00A140F0" w:rsidP="00A140F0"/>
    <w:p w14:paraId="2FCC5A0F" w14:textId="77777777" w:rsidR="00A140F0" w:rsidRDefault="00A140F0" w:rsidP="00A140F0"/>
    <w:p w14:paraId="4DA7C452" w14:textId="006E4BCC" w:rsidR="00A140F0" w:rsidRDefault="00171719" w:rsidP="00A140F0">
      <w:r>
        <w:rPr>
          <w:noProof/>
          <w:lang w:val="en-US"/>
        </w:rPr>
        <mc:AlternateContent>
          <mc:Choice Requires="wps">
            <w:drawing>
              <wp:anchor distT="0" distB="0" distL="114300" distR="114300" simplePos="0" relativeHeight="251669504" behindDoc="0" locked="0" layoutInCell="1" allowOverlap="1" wp14:anchorId="519AEB29" wp14:editId="585D2B81">
                <wp:simplePos x="0" y="0"/>
                <wp:positionH relativeFrom="column">
                  <wp:posOffset>342900</wp:posOffset>
                </wp:positionH>
                <wp:positionV relativeFrom="paragraph">
                  <wp:posOffset>130810</wp:posOffset>
                </wp:positionV>
                <wp:extent cx="5143500" cy="1028700"/>
                <wp:effectExtent l="50800" t="25400" r="88900" b="114300"/>
                <wp:wrapNone/>
                <wp:docPr id="33" name="Rectangle 33"/>
                <wp:cNvGraphicFramePr/>
                <a:graphic xmlns:a="http://schemas.openxmlformats.org/drawingml/2006/main">
                  <a:graphicData uri="http://schemas.microsoft.com/office/word/2010/wordprocessingShape">
                    <wps:wsp>
                      <wps:cNvSpPr/>
                      <wps:spPr>
                        <a:xfrm>
                          <a:off x="0" y="0"/>
                          <a:ext cx="51435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ED0342" w14:textId="77777777" w:rsidR="009A56B4" w:rsidRDefault="009A56B4" w:rsidP="00171719">
                            <w:pPr>
                              <w:jc w:val="center"/>
                              <w:rPr>
                                <w:sz w:val="20"/>
                                <w:szCs w:val="20"/>
                              </w:rPr>
                            </w:pPr>
                            <w:r w:rsidRPr="0003637D">
                              <w:rPr>
                                <w:sz w:val="20"/>
                                <w:szCs w:val="20"/>
                              </w:rPr>
                              <w:t>Another Dummy Proxy in the chain, however</w:t>
                            </w:r>
                          </w:p>
                          <w:p w14:paraId="71A2E932" w14:textId="77777777" w:rsidR="009A56B4" w:rsidRPr="0003637D" w:rsidRDefault="009A56B4" w:rsidP="00171719">
                            <w:pPr>
                              <w:jc w:val="center"/>
                              <w:rPr>
                                <w:sz w:val="20"/>
                                <w:szCs w:val="20"/>
                              </w:rPr>
                            </w:pPr>
                            <w:r>
                              <w:rPr>
                                <w:sz w:val="20"/>
                                <w:szCs w:val="20"/>
                              </w:rPr>
                              <w:t>“INNER PROXY”</w:t>
                            </w:r>
                          </w:p>
                          <w:p w14:paraId="11D90480" w14:textId="77777777" w:rsidR="009A56B4" w:rsidRDefault="009A56B4" w:rsidP="00171719">
                            <w:pPr>
                              <w:jc w:val="center"/>
                              <w:rPr>
                                <w:sz w:val="20"/>
                                <w:szCs w:val="20"/>
                              </w:rPr>
                            </w:pPr>
                            <w:r>
                              <w:rPr>
                                <w:sz w:val="20"/>
                                <w:szCs w:val="20"/>
                              </w:rPr>
                              <w:t>Traffic goes out to DAL and out to the rest of the world through these two proxies.</w:t>
                            </w:r>
                          </w:p>
                          <w:p w14:paraId="4D8E542D" w14:textId="77777777" w:rsidR="009A56B4" w:rsidRDefault="009A56B4" w:rsidP="00171719">
                            <w:pPr>
                              <w:jc w:val="center"/>
                              <w:rPr>
                                <w:sz w:val="20"/>
                                <w:szCs w:val="20"/>
                              </w:rPr>
                            </w:pPr>
                            <w:r>
                              <w:rPr>
                                <w:sz w:val="20"/>
                                <w:szCs w:val="20"/>
                              </w:rPr>
                              <w:t>Should we be attacked, the connection between  the two will not be severed, but the outgoing address between the DAL and INNER PROXY will shifted while micro/mini firewalls block the attacker</w:t>
                            </w:r>
                          </w:p>
                          <w:p w14:paraId="68402C98" w14:textId="77777777" w:rsidR="009A56B4" w:rsidRDefault="009A56B4" w:rsidP="00171719">
                            <w:pPr>
                              <w:jc w:val="center"/>
                              <w:rPr>
                                <w:sz w:val="20"/>
                                <w:szCs w:val="20"/>
                              </w:rPr>
                            </w:pPr>
                          </w:p>
                          <w:p w14:paraId="00FBB2CB" w14:textId="77777777" w:rsidR="009A56B4" w:rsidRDefault="009A56B4" w:rsidP="00171719">
                            <w:pPr>
                              <w:rPr>
                                <w:sz w:val="20"/>
                                <w:szCs w:val="20"/>
                              </w:rPr>
                            </w:pPr>
                          </w:p>
                          <w:p w14:paraId="5306B49E" w14:textId="77777777" w:rsidR="009A56B4" w:rsidRDefault="009A56B4" w:rsidP="00171719">
                            <w:pPr>
                              <w:jc w:val="center"/>
                            </w:pPr>
                            <w:r>
                              <w:rPr>
                                <w:sz w:val="20"/>
                                <w:szCs w:val="20"/>
                              </w:rPr>
                              <w:t>Attacks, that is, the connection between this and 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55" style="position:absolute;margin-left:27pt;margin-top:10.3pt;width:405pt;height:8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AED0342" w14:textId="77777777" w:rsidR="009A56B4" w:rsidRDefault="009A56B4" w:rsidP="00171719">
                      <w:pPr>
                        <w:jc w:val="center"/>
                        <w:rPr>
                          <w:sz w:val="20"/>
                          <w:szCs w:val="20"/>
                        </w:rPr>
                      </w:pPr>
                      <w:r w:rsidRPr="0003637D">
                        <w:rPr>
                          <w:sz w:val="20"/>
                          <w:szCs w:val="20"/>
                        </w:rPr>
                        <w:t>Another Dummy Proxy in the chain, however</w:t>
                      </w:r>
                    </w:p>
                    <w:p w14:paraId="71A2E932" w14:textId="77777777" w:rsidR="009A56B4" w:rsidRPr="0003637D" w:rsidRDefault="009A56B4" w:rsidP="00171719">
                      <w:pPr>
                        <w:jc w:val="center"/>
                        <w:rPr>
                          <w:sz w:val="20"/>
                          <w:szCs w:val="20"/>
                        </w:rPr>
                      </w:pPr>
                      <w:r>
                        <w:rPr>
                          <w:sz w:val="20"/>
                          <w:szCs w:val="20"/>
                        </w:rPr>
                        <w:t>“INNER PROXY”</w:t>
                      </w:r>
                    </w:p>
                    <w:p w14:paraId="11D90480" w14:textId="77777777" w:rsidR="009A56B4" w:rsidRDefault="009A56B4" w:rsidP="00171719">
                      <w:pPr>
                        <w:jc w:val="center"/>
                        <w:rPr>
                          <w:sz w:val="20"/>
                          <w:szCs w:val="20"/>
                        </w:rPr>
                      </w:pPr>
                      <w:r>
                        <w:rPr>
                          <w:sz w:val="20"/>
                          <w:szCs w:val="20"/>
                        </w:rPr>
                        <w:t>Traffic goes out to DAL and out to the rest of the world through these two proxies.</w:t>
                      </w:r>
                    </w:p>
                    <w:p w14:paraId="4D8E542D" w14:textId="77777777" w:rsidR="009A56B4" w:rsidRDefault="009A56B4" w:rsidP="00171719">
                      <w:pPr>
                        <w:jc w:val="center"/>
                        <w:rPr>
                          <w:sz w:val="20"/>
                          <w:szCs w:val="20"/>
                        </w:rPr>
                      </w:pPr>
                      <w:r>
                        <w:rPr>
                          <w:sz w:val="20"/>
                          <w:szCs w:val="20"/>
                        </w:rPr>
                        <w:t xml:space="preserve">Should we be attacked, the connection </w:t>
                      </w:r>
                      <w:proofErr w:type="gramStart"/>
                      <w:r>
                        <w:rPr>
                          <w:sz w:val="20"/>
                          <w:szCs w:val="20"/>
                        </w:rPr>
                        <w:t>between  the</w:t>
                      </w:r>
                      <w:proofErr w:type="gramEnd"/>
                      <w:r>
                        <w:rPr>
                          <w:sz w:val="20"/>
                          <w:szCs w:val="20"/>
                        </w:rPr>
                        <w:t xml:space="preserve"> two will not be severed, but the outgoing address between the DAL and INNER PROXY will shifted while micro/mini firewalls block the attacker</w:t>
                      </w:r>
                    </w:p>
                    <w:p w14:paraId="68402C98" w14:textId="77777777" w:rsidR="009A56B4" w:rsidRDefault="009A56B4" w:rsidP="00171719">
                      <w:pPr>
                        <w:jc w:val="center"/>
                        <w:rPr>
                          <w:sz w:val="20"/>
                          <w:szCs w:val="20"/>
                        </w:rPr>
                      </w:pPr>
                    </w:p>
                    <w:p w14:paraId="00FBB2CB" w14:textId="77777777" w:rsidR="009A56B4" w:rsidRDefault="009A56B4" w:rsidP="00171719">
                      <w:pPr>
                        <w:rPr>
                          <w:sz w:val="20"/>
                          <w:szCs w:val="20"/>
                        </w:rPr>
                      </w:pPr>
                    </w:p>
                    <w:p w14:paraId="5306B49E" w14:textId="77777777" w:rsidR="009A56B4" w:rsidRDefault="009A56B4" w:rsidP="00171719">
                      <w:pPr>
                        <w:jc w:val="center"/>
                      </w:pPr>
                      <w:r>
                        <w:rPr>
                          <w:sz w:val="20"/>
                          <w:szCs w:val="20"/>
                        </w:rPr>
                        <w:t>Attacks, that is, the connection between this and DAL</w:t>
                      </w:r>
                    </w:p>
                  </w:txbxContent>
                </v:textbox>
              </v:rect>
            </w:pict>
          </mc:Fallback>
        </mc:AlternateContent>
      </w:r>
    </w:p>
    <w:p w14:paraId="38235395" w14:textId="3918B138" w:rsidR="00A140F0" w:rsidRDefault="00A140F0" w:rsidP="00A140F0"/>
    <w:p w14:paraId="3E4A5425" w14:textId="77777777" w:rsidR="00A140F0" w:rsidRDefault="00A140F0" w:rsidP="00A140F0"/>
    <w:p w14:paraId="448AE130" w14:textId="77777777" w:rsidR="00A140F0" w:rsidRDefault="00A140F0" w:rsidP="00A140F0"/>
    <w:p w14:paraId="1EEDCECC" w14:textId="77777777" w:rsidR="00A140F0" w:rsidRDefault="00A140F0" w:rsidP="00A140F0"/>
    <w:p w14:paraId="24233237" w14:textId="77777777" w:rsidR="00A140F0" w:rsidRDefault="00A140F0" w:rsidP="00A140F0"/>
    <w:p w14:paraId="754A341B" w14:textId="68942E47" w:rsidR="00A140F0" w:rsidRPr="00A140F0" w:rsidRDefault="00171719" w:rsidP="00A140F0">
      <w:r>
        <w:rPr>
          <w:noProof/>
          <w:lang w:val="en-US"/>
        </w:rPr>
        <mc:AlternateContent>
          <mc:Choice Requires="wps">
            <w:drawing>
              <wp:anchor distT="0" distB="0" distL="114300" distR="114300" simplePos="0" relativeHeight="251673600" behindDoc="0" locked="0" layoutInCell="1" allowOverlap="1" wp14:anchorId="4EC20836" wp14:editId="17C053E4">
                <wp:simplePos x="0" y="0"/>
                <wp:positionH relativeFrom="column">
                  <wp:posOffset>2857500</wp:posOffset>
                </wp:positionH>
                <wp:positionV relativeFrom="paragraph">
                  <wp:posOffset>107950</wp:posOffset>
                </wp:positionV>
                <wp:extent cx="0" cy="213995"/>
                <wp:effectExtent l="127000" t="50800" r="76200" b="116205"/>
                <wp:wrapNone/>
                <wp:docPr id="32" name="Straight Arrow Connector 32"/>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225pt;margin-top:8.5pt;width:0;height:16.8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" strokecolor="#4f81bd [3204]" strokeweight="2pt">
                <v:stroke startarrow="open" endarrow="open"/>
                <v:shadow on="t" opacity="24903f" mv:blur="40000f" origin=",.5" offset="0,20000emu"/>
              </v:shape>
            </w:pict>
          </mc:Fallback>
        </mc:AlternateContent>
      </w:r>
    </w:p>
    <w:p w14:paraId="7CCC6CD2" w14:textId="27BBBED1" w:rsidR="00683849" w:rsidRPr="003548BF" w:rsidRDefault="00171719" w:rsidP="003548BF">
      <w:r>
        <w:rPr>
          <w:noProof/>
          <w:lang w:val="en-US"/>
        </w:rPr>
        <mc:AlternateContent>
          <mc:Choice Requires="wps">
            <w:drawing>
              <wp:anchor distT="0" distB="0" distL="114300" distR="114300" simplePos="0" relativeHeight="251671552" behindDoc="0" locked="0" layoutInCell="1" allowOverlap="1" wp14:anchorId="38674516" wp14:editId="1F66A166">
                <wp:simplePos x="0" y="0"/>
                <wp:positionH relativeFrom="column">
                  <wp:posOffset>342900</wp:posOffset>
                </wp:positionH>
                <wp:positionV relativeFrom="paragraph">
                  <wp:posOffset>161290</wp:posOffset>
                </wp:positionV>
                <wp:extent cx="5143500" cy="571500"/>
                <wp:effectExtent l="50800" t="25400" r="88900" b="114300"/>
                <wp:wrapNone/>
                <wp:docPr id="34" name="Rectangle 34"/>
                <wp:cNvGraphicFramePr/>
                <a:graphic xmlns:a="http://schemas.openxmlformats.org/drawingml/2006/main">
                  <a:graphicData uri="http://schemas.microsoft.com/office/word/2010/wordprocessingShape">
                    <wps:wsp>
                      <wps:cNvSpPr/>
                      <wps:spPr>
                        <a:xfrm>
                          <a:off x="0" y="0"/>
                          <a:ext cx="51435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43A00D" w14:textId="77777777" w:rsidR="009A56B4" w:rsidRPr="003E13F6" w:rsidRDefault="009A56B4" w:rsidP="00171719">
                            <w:pPr>
                              <w:jc w:val="center"/>
                              <w:rPr>
                                <w:sz w:val="20"/>
                                <w:szCs w:val="20"/>
                              </w:rPr>
                            </w:pPr>
                            <w:r w:rsidRPr="003E13F6">
                              <w:rPr>
                                <w:sz w:val="20"/>
                                <w:szCs w:val="20"/>
                              </w:rPr>
                              <w:t>Legitimate., monolithic firewall</w:t>
                            </w:r>
                          </w:p>
                          <w:p w14:paraId="7F5FE657" w14:textId="77777777" w:rsidR="009A56B4" w:rsidRPr="003E13F6" w:rsidRDefault="009A56B4" w:rsidP="00171719">
                            <w:pPr>
                              <w:jc w:val="center"/>
                              <w:rPr>
                                <w:sz w:val="20"/>
                                <w:szCs w:val="20"/>
                              </w:rPr>
                            </w:pPr>
                            <w:r w:rsidRPr="003E13F6">
                              <w:rPr>
                                <w:sz w:val="20"/>
                                <w:szCs w:val="20"/>
                              </w:rPr>
                              <w:t>This firewall manages the lightweight, micro firewalls</w:t>
                            </w:r>
                            <w:r>
                              <w:rPr>
                                <w:sz w:val="20"/>
                                <w:szCs w:val="20"/>
                              </w:rPr>
                              <w:t>. Leaves the actual blocking of ports to the micro-firewalls and the proxy through to the DAL and the INNERPROXY</w:t>
                            </w:r>
                            <w:r w:rsidRPr="003E13F6">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6" style="position:absolute;margin-left:27pt;margin-top:12.7pt;width:40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A43A00D" w14:textId="77777777" w:rsidR="009A56B4" w:rsidRPr="003E13F6" w:rsidRDefault="009A56B4" w:rsidP="00171719">
                      <w:pPr>
                        <w:jc w:val="center"/>
                        <w:rPr>
                          <w:sz w:val="20"/>
                          <w:szCs w:val="20"/>
                        </w:rPr>
                      </w:pPr>
                      <w:r w:rsidRPr="003E13F6">
                        <w:rPr>
                          <w:sz w:val="20"/>
                          <w:szCs w:val="20"/>
                        </w:rPr>
                        <w:t>Legitimate</w:t>
                      </w:r>
                      <w:proofErr w:type="gramStart"/>
                      <w:r w:rsidRPr="003E13F6">
                        <w:rPr>
                          <w:sz w:val="20"/>
                          <w:szCs w:val="20"/>
                        </w:rPr>
                        <w:t>.,</w:t>
                      </w:r>
                      <w:proofErr w:type="gramEnd"/>
                      <w:r w:rsidRPr="003E13F6">
                        <w:rPr>
                          <w:sz w:val="20"/>
                          <w:szCs w:val="20"/>
                        </w:rPr>
                        <w:t xml:space="preserve"> monolithic firewall</w:t>
                      </w:r>
                    </w:p>
                    <w:p w14:paraId="7F5FE657" w14:textId="77777777" w:rsidR="009A56B4" w:rsidRPr="003E13F6" w:rsidRDefault="009A56B4" w:rsidP="00171719">
                      <w:pPr>
                        <w:jc w:val="center"/>
                        <w:rPr>
                          <w:sz w:val="20"/>
                          <w:szCs w:val="20"/>
                        </w:rPr>
                      </w:pPr>
                      <w:r w:rsidRPr="003E13F6">
                        <w:rPr>
                          <w:sz w:val="20"/>
                          <w:szCs w:val="20"/>
                        </w:rPr>
                        <w:t>This firewall manages the lightweight, micro firewalls</w:t>
                      </w:r>
                      <w:r>
                        <w:rPr>
                          <w:sz w:val="20"/>
                          <w:szCs w:val="20"/>
                        </w:rPr>
                        <w:t>. Leaves the actual blocking of ports to the micro-firewalls and the proxy through to the DAL and the INNERPROXY</w:t>
                      </w:r>
                      <w:r w:rsidRPr="003E13F6">
                        <w:rPr>
                          <w:sz w:val="20"/>
                          <w:szCs w:val="20"/>
                        </w:rPr>
                        <w:t xml:space="preserve"> </w:t>
                      </w:r>
                    </w:p>
                  </w:txbxContent>
                </v:textbox>
              </v:rect>
            </w:pict>
          </mc:Fallback>
        </mc:AlternateContent>
      </w:r>
    </w:p>
    <w:sectPr w:rsidR="00683849"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7915A" w14:textId="77777777" w:rsidR="009A56B4" w:rsidRDefault="009A56B4">
      <w:r>
        <w:separator/>
      </w:r>
    </w:p>
  </w:endnote>
  <w:endnote w:type="continuationSeparator" w:id="0">
    <w:p w14:paraId="1D6BE163" w14:textId="77777777" w:rsidR="009A56B4" w:rsidRDefault="009A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2C44B" w14:textId="77777777" w:rsidR="009A56B4" w:rsidRDefault="009A56B4">
    <w:pPr>
      <w:pStyle w:val="Footer"/>
      <w:rPr>
        <w:rFonts w:ascii="Palatino" w:hAnsi="Palatino"/>
        <w:b w:val="0"/>
        <w:bCs/>
      </w:rPr>
    </w:pPr>
  </w:p>
  <w:p w14:paraId="77213D38" w14:textId="77777777" w:rsidR="009A56B4" w:rsidRDefault="009A56B4">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3973" w14:textId="77777777" w:rsidR="009A56B4" w:rsidRDefault="009A56B4">
    <w:pPr>
      <w:pStyle w:val="Footer"/>
      <w:framePr w:wrap="around" w:vAnchor="text" w:hAnchor="margin" w:xAlign="right" w:y="1"/>
      <w:rPr>
        <w:rStyle w:val="PageNumber"/>
      </w:rPr>
    </w:pPr>
  </w:p>
  <w:p w14:paraId="357BCD64" w14:textId="77777777" w:rsidR="009A56B4" w:rsidRDefault="009A56B4">
    <w:pPr>
      <w:pStyle w:val="Footer"/>
    </w:pPr>
  </w:p>
  <w:p w14:paraId="69833C48" w14:textId="77777777" w:rsidR="009A56B4" w:rsidRDefault="009A56B4">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FF764" w14:textId="77777777" w:rsidR="009A56B4" w:rsidRDefault="009A56B4">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B2AC" w14:textId="77777777" w:rsidR="009A56B4" w:rsidRDefault="009A56B4">
    <w:pPr>
      <w:pStyle w:val="Footer"/>
      <w:framePr w:wrap="around" w:vAnchor="text" w:hAnchor="margin" w:xAlign="right" w:y="1"/>
      <w:rPr>
        <w:rStyle w:val="PageNumber"/>
      </w:rPr>
    </w:pPr>
  </w:p>
  <w:p w14:paraId="077D618E" w14:textId="77777777" w:rsidR="009A56B4" w:rsidRDefault="009A56B4">
    <w:pPr>
      <w:pStyle w:val="Footer"/>
      <w:rPr>
        <w:rFonts w:ascii="Palatino" w:hAnsi="Palatino"/>
        <w:b w:val="0"/>
        <w:bCs/>
      </w:rPr>
    </w:pPr>
  </w:p>
  <w:p w14:paraId="70143BBB" w14:textId="77777777" w:rsidR="009A56B4" w:rsidRDefault="009A56B4">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507D1" w14:textId="77777777" w:rsidR="009A56B4" w:rsidRDefault="009A56B4">
      <w:r>
        <w:separator/>
      </w:r>
    </w:p>
  </w:footnote>
  <w:footnote w:type="continuationSeparator" w:id="0">
    <w:p w14:paraId="720211D5" w14:textId="77777777" w:rsidR="009A56B4" w:rsidRDefault="009A56B4">
      <w:r>
        <w:continuationSeparator/>
      </w:r>
    </w:p>
  </w:footnote>
  <w:footnote w:type="continuationNotice" w:id="1">
    <w:p w14:paraId="5A66D8BF" w14:textId="77777777" w:rsidR="009A56B4" w:rsidRDefault="009A56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E4AB7" w14:textId="77777777" w:rsidR="009A56B4" w:rsidRDefault="009A56B4">
    <w:pPr>
      <w:pStyle w:val="Header"/>
    </w:pPr>
    <w:r>
      <w:rPr>
        <w:rStyle w:val="PageNumber"/>
      </w:rPr>
      <w:fldChar w:fldCharType="begin"/>
    </w:r>
    <w:r>
      <w:rPr>
        <w:rStyle w:val="PageNumber"/>
      </w:rPr>
      <w:instrText xml:space="preserve"> PAGE </w:instrText>
    </w:r>
    <w:r>
      <w:rPr>
        <w:rStyle w:val="PageNumber"/>
      </w:rPr>
      <w:fldChar w:fldCharType="separate"/>
    </w:r>
    <w:r w:rsidR="00082DFD">
      <w:rPr>
        <w:rStyle w:val="PageNumber"/>
        <w:noProof/>
      </w:rPr>
      <w:t>2</w:t>
    </w:r>
    <w:r>
      <w:rPr>
        <w:rStyle w:val="PageNumber"/>
      </w:rPr>
      <w:fldChar w:fldCharType="end"/>
    </w:r>
    <w:r>
      <w:tab/>
    </w:r>
    <w:r>
      <w:rPr>
        <w:i/>
        <w:iCs/>
      </w:rPr>
      <w:t>Place Conference Title, Location, and Dates Here</w:t>
    </w:r>
    <w:r>
      <w:tab/>
    </w:r>
  </w:p>
  <w:p w14:paraId="5BA51B35" w14:textId="77777777" w:rsidR="009A56B4" w:rsidRDefault="009A56B4">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15C65" w14:textId="77777777" w:rsidR="009A56B4" w:rsidRDefault="009A56B4">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082DFD">
      <w:rPr>
        <w:rStyle w:val="PageNumber"/>
        <w:noProof/>
      </w:rPr>
      <w:t>1</w:t>
    </w:r>
    <w:r>
      <w:rPr>
        <w:rStyle w:val="PageNumber"/>
      </w:rPr>
      <w:fldChar w:fldCharType="end"/>
    </w:r>
  </w:p>
  <w:p w14:paraId="7A5241B7" w14:textId="77777777" w:rsidR="009A56B4" w:rsidRDefault="009A56B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5382F" w14:textId="77777777" w:rsidR="009A56B4" w:rsidRDefault="009A56B4">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0E96C59" w14:textId="77777777" w:rsidR="009A56B4" w:rsidRDefault="009A56B4">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819D4" w14:textId="77777777" w:rsidR="009A56B4" w:rsidRDefault="009A56B4">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082DFD">
      <w:rPr>
        <w:rStyle w:val="PageNumber"/>
        <w:rFonts w:ascii="Palatino" w:hAnsi="Palatino"/>
        <w:noProof/>
      </w:rPr>
      <w:t>3</w:t>
    </w:r>
    <w:r>
      <w:rPr>
        <w:rStyle w:val="PageNumber"/>
        <w:rFonts w:ascii="Palatino" w:hAnsi="Palatino"/>
      </w:rPr>
      <w:fldChar w:fldCharType="end"/>
    </w:r>
  </w:p>
  <w:p w14:paraId="6663E12F" w14:textId="77777777" w:rsidR="009A56B4" w:rsidRDefault="009A56B4">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D7"/>
    <w:rsid w:val="000010A2"/>
    <w:rsid w:val="00032CB2"/>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66DF6"/>
    <w:rsid w:val="00673913"/>
    <w:rsid w:val="00683849"/>
    <w:rsid w:val="00695AE7"/>
    <w:rsid w:val="006D19B2"/>
    <w:rsid w:val="006E3A2A"/>
    <w:rsid w:val="00722FAA"/>
    <w:rsid w:val="007B67A4"/>
    <w:rsid w:val="007D2139"/>
    <w:rsid w:val="00807516"/>
    <w:rsid w:val="00831D6E"/>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742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basedOn w:val="DefaultParagraphFont"/>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basedOn w:val="DefaultParagraphFont"/>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basedOn w:val="DefaultParagraphFont"/>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basedOn w:val="DefaultParagraphFont"/>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altergress:Library:Application%20Support:Microsoft:Office:User%20Templates:My%20Templates:Project%20Proposal%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Proposal Format.dot</Template>
  <TotalTime>15</TotalTime>
  <Pages>4</Pages>
  <Words>815</Words>
  <Characters>4652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5457</CharactersWithSpaces>
  <SharedDoc>false</SharedDoc>
  <HLinks>
    <vt:vector size="6" baseType="variant">
      <vt:variant>
        <vt:i4>7471186</vt:i4>
      </vt:variant>
      <vt:variant>
        <vt:i4>5812</vt:i4>
      </vt:variant>
      <vt:variant>
        <vt:i4>1025</vt:i4>
      </vt:variant>
      <vt:variant>
        <vt:i4>1</vt:i4>
      </vt:variant>
      <vt:variant>
        <vt:lpwstr>JACpic2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Walter Gress</dc:creator>
  <cp:keywords/>
  <dc:description/>
  <cp:lastModifiedBy>Ted Gress</cp:lastModifiedBy>
  <cp:revision>5</cp:revision>
  <cp:lastPrinted>2004-05-14T15:01:00Z</cp:lastPrinted>
  <dcterms:created xsi:type="dcterms:W3CDTF">2013-08-27T02:19:00Z</dcterms:created>
  <dcterms:modified xsi:type="dcterms:W3CDTF">2015-06-07T22:13:00Z</dcterms:modified>
</cp:coreProperties>
</file>